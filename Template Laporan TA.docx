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31" w:type="pct"/>
        <w:tblInd w:w="-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920"/>
        <w:gridCol w:w="7768"/>
      </w:tblGrid>
      <w:tr w:rsidR="00125AB1" w:rsidRPr="006658C4" w:rsidTr="00DD68D8">
        <w:trPr>
          <w:tblHeader/>
        </w:trPr>
        <w:tc>
          <w:tcPr>
            <w:tcW w:w="920" w:type="dxa"/>
            <w:tcMar>
              <w:top w:w="504" w:type="dxa"/>
              <w:right w:w="720" w:type="dxa"/>
            </w:tcMar>
          </w:tcPr>
          <w:p w:rsidR="00125AB1" w:rsidRPr="006658C4" w:rsidRDefault="00125981" w:rsidP="00DD68D8">
            <w:pPr>
              <w:pStyle w:val="Initials"/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51DF311" wp14:editId="4902BE53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-481330</wp:posOffset>
                      </wp:positionV>
                      <wp:extent cx="6665595" cy="1818640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864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C50B5" w:rsidRDefault="00BC50B5" w:rsidP="00BC50B5">
                                    <w:pPr>
                                      <w:pStyle w:val="Heading1"/>
                                    </w:pPr>
                                    <w:r>
                                      <w:t>TUGAS AKHIR PBO</w:t>
                                    </w:r>
                                  </w:p>
                                  <w:p w:rsidR="00BC50B5" w:rsidRDefault="002A4823" w:rsidP="00BC50B5">
                                    <w:pPr>
                                      <w:pStyle w:val="Heading2"/>
                                    </w:pPr>
                                    <w:r>
                                      <w:t>Inayah Dwi Utari</w:t>
                                    </w:r>
                                    <w:r w:rsidR="00BC50B5">
                                      <w:t xml:space="preserve"> | </w:t>
                                    </w:r>
                                    <w:r>
                                      <w:t>18</w:t>
                                    </w:r>
                                    <w:r w:rsidR="00835FA1">
                                      <w:t xml:space="preserve"> |</w:t>
                                    </w:r>
                                    <w:r>
                                      <w:t>XI RPL 5</w:t>
                                    </w:r>
                                  </w:p>
                                  <w:p w:rsidR="00BC50B5" w:rsidRPr="00BC50B5" w:rsidRDefault="00BC50B5" w:rsidP="00BC50B5">
                                    <w:pPr>
                                      <w:pStyle w:val="Heading2"/>
                                    </w:pPr>
                                    <w:r>
                                      <w:t xml:space="preserve">SMK TELKOM MALANG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DF311" id="Group 1" o:spid="_x0000_s1026" alt="Title: Header graphics" style="position:absolute;left:0;text-align:left;margin-left:.05pt;margin-top:-37.9pt;width:524.85pt;height:143.2pt;z-index:-251657216;mso-width-percent:858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">
                      <v:rect id="Red rectangle" o:spid="_x0000_s1027" style="position:absolute;left:11334;top:4191;width:55325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" fillcolor="#ea4e4e [3204]" stroked="f" strokeweight="1pt">
                        <v:textbox>
                          <w:txbxContent>
                            <w:p w:rsidR="00BC50B5" w:rsidRDefault="00BC50B5" w:rsidP="00BC50B5">
                              <w:pPr>
                                <w:pStyle w:val="Heading1"/>
                              </w:pPr>
                              <w:r>
                                <w:t>TUGAS AKHIR PBO</w:t>
                              </w:r>
                            </w:p>
                            <w:p w:rsidR="00BC50B5" w:rsidRDefault="002A4823" w:rsidP="00BC50B5">
                              <w:pPr>
                                <w:pStyle w:val="Heading2"/>
                              </w:pPr>
                              <w:r>
                                <w:t>Inayah Dwi Utari</w:t>
                              </w:r>
                              <w:r w:rsidR="00BC50B5">
                                <w:t xml:space="preserve"> | </w:t>
                              </w:r>
                              <w:r>
                                <w:t>18</w:t>
                              </w:r>
                              <w:r w:rsidR="00835FA1">
                                <w:t xml:space="preserve"> |</w:t>
                              </w:r>
                              <w:r>
                                <w:t>XI RPL 5</w:t>
                              </w:r>
                            </w:p>
                            <w:p w:rsidR="00BC50B5" w:rsidRPr="00BC50B5" w:rsidRDefault="00BC50B5" w:rsidP="00BC50B5">
                              <w:pPr>
                                <w:pStyle w:val="Heading2"/>
                              </w:pPr>
                              <w:r>
                                <w:t xml:space="preserve">SMK TELKOM MALANG </w:t>
                              </w:r>
                            </w:p>
                          </w:txbxContent>
                        </v:textbox>
                      </v:rect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96"/>
                  <w:szCs w:val="96"/>
                </w:rPr>
                <w:alias w:val="Initials:"/>
                <w:tag w:val="Initials:"/>
                <w:id w:val="477349409"/>
                <w:placeholder>
                  <w:docPart w:val="DA1B2293DF23451C8E298D016191B4C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DD68D8" w:rsidRPr="00DD68D8">
                  <w:rPr>
                    <w:sz w:val="96"/>
                    <w:szCs w:val="96"/>
                  </w:rPr>
                  <w:t>PBO</w:t>
                </w:r>
              </w:sdtContent>
            </w:sdt>
          </w:p>
        </w:tc>
        <w:tc>
          <w:tcPr>
            <w:tcW w:w="776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768"/>
            </w:tblGrid>
            <w:tr w:rsidR="00125AB1" w:rsidRPr="006658C4" w:rsidTr="00BC50B5">
              <w:trPr>
                <w:trHeight w:hRule="exact" w:val="95"/>
                <w:tblHeader/>
              </w:trPr>
              <w:tc>
                <w:tcPr>
                  <w:tcW w:w="9772" w:type="dxa"/>
                  <w:vAlign w:val="center"/>
                </w:tcPr>
                <w:p w:rsidR="00125AB1" w:rsidRPr="006658C4" w:rsidRDefault="00125AB1" w:rsidP="00C56A6F">
                  <w:pPr>
                    <w:pStyle w:val="Heading2"/>
                    <w:outlineLvl w:val="1"/>
                  </w:pP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AF53C05D7D3C446CBBB2BE99F2FF6D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:rsidR="00835FA1" w:rsidRPr="00835FA1" w:rsidRDefault="00DD68D8" w:rsidP="00BC3D73">
                <w:pPr>
                  <w:pStyle w:val="Heading3"/>
                </w:pPr>
                <w:r>
                  <w:br/>
                </w:r>
                <w:r w:rsidR="00835FA1" w:rsidRPr="00835FA1">
                  <w:t>PROJECT PORTOFOLIO</w:t>
                </w:r>
              </w:p>
            </w:sdtContent>
          </w:sdt>
          <w:p w:rsidR="00BC50B5" w:rsidRPr="00BC3D73" w:rsidRDefault="00BC50B5" w:rsidP="00BC50B5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noProof/>
                <w:sz w:val="32"/>
              </w:rPr>
              <w:drawing>
                <wp:anchor distT="0" distB="0" distL="114300" distR="114300" simplePos="0" relativeHeight="251660288" behindDoc="0" locked="0" layoutInCell="1" allowOverlap="1" wp14:anchorId="0793CEF9" wp14:editId="4C77DE5A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-2173605</wp:posOffset>
                  </wp:positionV>
                  <wp:extent cx="819150" cy="8191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s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C3D73">
              <w:rPr>
                <w:sz w:val="32"/>
              </w:rPr>
              <w:t xml:space="preserve"> </w:t>
            </w:r>
            <w:r w:rsidR="00426C67">
              <w:rPr>
                <w:sz w:val="32"/>
              </w:rPr>
              <w:t>SUSU’in</w:t>
            </w:r>
            <w:r w:rsidR="00835FA1">
              <w:rPr>
                <w:sz w:val="32"/>
              </w:rPr>
              <w:t xml:space="preserve"> / (</w:t>
            </w:r>
            <w:r w:rsidRPr="00BC3D73">
              <w:rPr>
                <w:sz w:val="32"/>
              </w:rPr>
              <w:t xml:space="preserve">APLIKASI </w:t>
            </w:r>
            <w:r w:rsidR="009D00A0">
              <w:rPr>
                <w:sz w:val="32"/>
              </w:rPr>
              <w:t>Penjualan</w:t>
            </w:r>
          </w:p>
          <w:p w:rsidR="00BC50B5" w:rsidRPr="00BC3D73" w:rsidRDefault="00BC50B5" w:rsidP="00BC50B5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sz w:val="32"/>
              </w:rPr>
              <w:t>DENGAN PROGRAM NETBEANS</w:t>
            </w:r>
          </w:p>
          <w:p w:rsidR="00BC50B5" w:rsidRPr="00BC3D73" w:rsidRDefault="00BC50B5" w:rsidP="00BC50B5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sz w:val="32"/>
              </w:rPr>
              <w:t>BERBASIS BAHASA JAVA</w:t>
            </w:r>
            <w:r w:rsidR="00835FA1">
              <w:rPr>
                <w:sz w:val="32"/>
              </w:rPr>
              <w:t>)</w:t>
            </w:r>
          </w:p>
          <w:p w:rsidR="00BC3D73" w:rsidRDefault="00BC3D73" w:rsidP="00BC50B5">
            <w:pPr>
              <w:pStyle w:val="Heading1"/>
              <w:jc w:val="center"/>
              <w:rPr>
                <w:sz w:val="36"/>
                <w:szCs w:val="36"/>
              </w:rPr>
            </w:pPr>
          </w:p>
          <w:p w:rsidR="00BC50B5" w:rsidRDefault="00BC50B5" w:rsidP="005401E6">
            <w:pPr>
              <w:pStyle w:val="Heading1"/>
              <w:jc w:val="left"/>
              <w:rPr>
                <w:sz w:val="36"/>
                <w:szCs w:val="36"/>
              </w:rPr>
            </w:pPr>
          </w:p>
          <w:p w:rsidR="00BC50B5" w:rsidRPr="00BC50B5" w:rsidRDefault="005401E6" w:rsidP="00BC50B5">
            <w:pPr>
              <w:pStyle w:val="Heading1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904240" cy="1617345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jav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240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F4E" w:rsidRDefault="005401E6" w:rsidP="00EF7109">
            <w:pPr>
              <w:pStyle w:val="Signature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2179955" cy="949325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etbeansidelinuxse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</w:rPr>
              <w:t xml:space="preserve">  </w:t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02A40BB6" wp14:editId="6A61EBEE">
                  <wp:extent cx="2431415" cy="795655"/>
                  <wp:effectExtent l="0" t="0" r="698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greenfoo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3D73" w:rsidRDefault="00BC3D73" w:rsidP="00BC3D73"/>
          <w:p w:rsidR="008A519D" w:rsidRDefault="008A519D" w:rsidP="00BC3D73"/>
          <w:p w:rsidR="008A519D" w:rsidRDefault="008A519D" w:rsidP="00BC3D73"/>
          <w:p w:rsidR="008A519D" w:rsidRDefault="008A519D" w:rsidP="00BC3D73"/>
          <w:p w:rsidR="00BC3D73" w:rsidRPr="00A10BA4" w:rsidRDefault="00835FA1" w:rsidP="00BC3D73">
            <w:pPr>
              <w:jc w:val="center"/>
              <w:rPr>
                <w:rFonts w:cs="Times New Roman"/>
                <w:b/>
                <w:sz w:val="28"/>
              </w:rPr>
            </w:pPr>
            <w:r w:rsidRPr="00A10BA4">
              <w:rPr>
                <w:rFonts w:cs="Times New Roman"/>
                <w:b/>
                <w:sz w:val="28"/>
              </w:rPr>
              <w:t>SMK TELKOM MALANG</w:t>
            </w:r>
          </w:p>
          <w:p w:rsidR="00BC3D73" w:rsidRPr="00A10BA4" w:rsidRDefault="00BC3D73" w:rsidP="00BC3D73">
            <w:pPr>
              <w:jc w:val="center"/>
              <w:rPr>
                <w:rFonts w:cs="Times New Roman"/>
                <w:sz w:val="28"/>
              </w:rPr>
            </w:pPr>
            <w:r w:rsidRPr="00A10BA4">
              <w:rPr>
                <w:rFonts w:cs="Times New Roman"/>
                <w:sz w:val="28"/>
              </w:rPr>
              <w:t>Alamat : Jl. Danau Ranau Sawojajar, Kota Malang</w:t>
            </w:r>
          </w:p>
          <w:p w:rsidR="00BC3D73" w:rsidRPr="00A10BA4" w:rsidRDefault="00BC3D73" w:rsidP="00BC3D73">
            <w:pPr>
              <w:jc w:val="center"/>
              <w:rPr>
                <w:rFonts w:cs="Times New Roman"/>
                <w:sz w:val="28"/>
              </w:rPr>
            </w:pPr>
            <w:r w:rsidRPr="00A10BA4">
              <w:rPr>
                <w:rFonts w:cs="Times New Roman"/>
                <w:sz w:val="28"/>
              </w:rPr>
              <w:t>Website : www.smktelkom-mlg.sch.id</w:t>
            </w:r>
          </w:p>
          <w:p w:rsidR="00BC3D73" w:rsidRPr="00375AEC" w:rsidRDefault="00835FA1" w:rsidP="00375A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10BA4">
              <w:rPr>
                <w:rFonts w:cs="Times New Roman"/>
                <w:sz w:val="28"/>
              </w:rPr>
              <w:t>Tahun Ajaran 2017/2018</w:t>
            </w:r>
          </w:p>
        </w:tc>
      </w:tr>
    </w:tbl>
    <w:p w:rsidR="00662E83" w:rsidRDefault="00662E83" w:rsidP="00662E83">
      <w:pPr>
        <w:spacing w:line="247" w:lineRule="exact"/>
        <w:rPr>
          <w:sz w:val="20"/>
          <w:szCs w:val="20"/>
        </w:rPr>
      </w:pPr>
    </w:p>
    <w:p w:rsidR="00662E83" w:rsidRDefault="00662E83" w:rsidP="00662E83">
      <w:pPr>
        <w:spacing w:line="421" w:lineRule="exact"/>
        <w:rPr>
          <w:rFonts w:ascii="Microsoft YaHei UI Light" w:eastAsia="Microsoft YaHei UI Light" w:hAnsi="Microsoft YaHei UI Light" w:cs="Microsoft YaHei UI Light"/>
          <w:b/>
          <w:sz w:val="32"/>
          <w:szCs w:val="32"/>
        </w:rPr>
      </w:pPr>
    </w:p>
    <w:p w:rsidR="00662E83" w:rsidRDefault="001222D2" w:rsidP="00662E83">
      <w:pPr>
        <w:pStyle w:val="Heading3"/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0" allowOverlap="1" wp14:anchorId="73009163" wp14:editId="77D67514">
            <wp:simplePos x="0" y="0"/>
            <wp:positionH relativeFrom="page">
              <wp:posOffset>5719445</wp:posOffset>
            </wp:positionH>
            <wp:positionV relativeFrom="page">
              <wp:posOffset>104775</wp:posOffset>
            </wp:positionV>
            <wp:extent cx="1697990" cy="1143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Tentang aplikasi</w:t>
      </w:r>
    </w:p>
    <w:p w:rsidR="00662E83" w:rsidRDefault="00662E83" w:rsidP="00662E83">
      <w:pPr>
        <w:spacing w:line="165" w:lineRule="exact"/>
        <w:rPr>
          <w:sz w:val="20"/>
          <w:szCs w:val="20"/>
        </w:rPr>
      </w:pPr>
    </w:p>
    <w:p w:rsidR="001222D2" w:rsidRPr="001222D2" w:rsidRDefault="001222D2" w:rsidP="001222D2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</w:pPr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Deskripsi Tentang Aplikasi:</w:t>
      </w:r>
    </w:p>
    <w:p w:rsidR="001222D2" w:rsidRPr="001222D2" w:rsidRDefault="001222D2" w:rsidP="001222D2">
      <w:pPr>
        <w:tabs>
          <w:tab w:val="left" w:pos="340"/>
        </w:tabs>
        <w:spacing w:line="368" w:lineRule="exact"/>
        <w:rPr>
          <w:rFonts w:ascii="Microsoft YaHei" w:eastAsia="Microsoft YaHei" w:hAnsi="Microsoft YaHei" w:cs="Microsoft Himalaya"/>
          <w:sz w:val="24"/>
          <w:szCs w:val="24"/>
        </w:rPr>
      </w:pPr>
      <w: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eastAsia="id-ID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eastAsia="id-ID"/>
        </w:rPr>
        <w:tab/>
      </w:r>
      <w:r w:rsidR="00AB3746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SUSU’in merupakan aplikasi jual beli dimana menu-menu disediakan secara online.</w:t>
      </w:r>
    </w:p>
    <w:p w:rsidR="001222D2" w:rsidRDefault="001222D2" w:rsidP="001222D2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1222D2" w:rsidRPr="001222D2" w:rsidRDefault="001222D2" w:rsidP="001222D2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</w:pPr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Fitur :</w:t>
      </w:r>
    </w:p>
    <w:p w:rsidR="001222D2" w:rsidRPr="001222D2" w:rsidRDefault="001222D2" w:rsidP="001222D2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1222D2" w:rsidRDefault="00AB3746" w:rsidP="001222D2">
      <w:pPr>
        <w:pStyle w:val="ListParagraph"/>
        <w:numPr>
          <w:ilvl w:val="0"/>
          <w:numId w:val="18"/>
        </w:numPr>
        <w:tabs>
          <w:tab w:val="left" w:pos="340"/>
        </w:tabs>
        <w:spacing w:line="368" w:lineRule="exact"/>
        <w:ind w:left="540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  Memudahkan pembeli dalam membeli produk</w:t>
      </w:r>
    </w:p>
    <w:p w:rsidR="001222D2" w:rsidRDefault="00AB3746" w:rsidP="001222D2">
      <w:pPr>
        <w:pStyle w:val="ListParagraph"/>
        <w:numPr>
          <w:ilvl w:val="0"/>
          <w:numId w:val="18"/>
        </w:numPr>
        <w:tabs>
          <w:tab w:val="left" w:pos="340"/>
        </w:tabs>
        <w:spacing w:line="368" w:lineRule="exact"/>
        <w:ind w:left="540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Memudahkan owner menyimpan data pelanggan</w:t>
      </w:r>
    </w:p>
    <w:p w:rsidR="001222D2" w:rsidRPr="00AB3746" w:rsidRDefault="00AB3746" w:rsidP="00AB3746">
      <w:pPr>
        <w:pStyle w:val="ListParagraph"/>
        <w:numPr>
          <w:ilvl w:val="0"/>
          <w:numId w:val="18"/>
        </w:numPr>
        <w:tabs>
          <w:tab w:val="left" w:pos="340"/>
        </w:tabs>
        <w:spacing w:line="368" w:lineRule="exact"/>
        <w:ind w:left="540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Memudahkan owner dalam proses jual beli </w:t>
      </w:r>
    </w:p>
    <w:p w:rsidR="00662E83" w:rsidRDefault="00662E83" w:rsidP="00662E83">
      <w:pPr>
        <w:spacing w:line="135" w:lineRule="exact"/>
        <w:rPr>
          <w:rFonts w:ascii="Microsoft YaHei UI Light" w:eastAsia="Microsoft YaHei UI Light" w:hAnsi="Microsoft YaHei UI Light" w:cs="Microsoft YaHei UI Light"/>
          <w:sz w:val="32"/>
          <w:szCs w:val="32"/>
        </w:rPr>
      </w:pPr>
    </w:p>
    <w:p w:rsidR="00662E83" w:rsidRPr="001222D2" w:rsidRDefault="00662E83" w:rsidP="001222D2">
      <w:pPr>
        <w:tabs>
          <w:tab w:val="left" w:pos="36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8"/>
          <w:szCs w:val="28"/>
        </w:rPr>
      </w:pPr>
      <w:r w:rsidRPr="001222D2">
        <w:rPr>
          <w:rFonts w:ascii="Microsoft YaHei UI Light" w:eastAsia="Microsoft YaHei UI Light" w:hAnsi="Microsoft YaHei UI Light" w:cs="Microsoft YaHei UI Light"/>
          <w:b/>
          <w:sz w:val="28"/>
          <w:szCs w:val="28"/>
        </w:rPr>
        <w:t>Keunggulan :</w:t>
      </w:r>
    </w:p>
    <w:p w:rsidR="00662E83" w:rsidRDefault="00662E83" w:rsidP="00662E83">
      <w:pPr>
        <w:spacing w:line="148" w:lineRule="exact"/>
        <w:rPr>
          <w:rFonts w:ascii="Microsoft YaHei UI Light" w:eastAsia="Microsoft YaHei UI Light" w:hAnsi="Microsoft YaHei UI Light" w:cs="Microsoft YaHei UI Light"/>
          <w:sz w:val="28"/>
          <w:szCs w:val="28"/>
        </w:rPr>
      </w:pPr>
    </w:p>
    <w:p w:rsidR="00662E83" w:rsidRPr="005401E6" w:rsidRDefault="00662E83" w:rsidP="00662E83">
      <w:pPr>
        <w:pStyle w:val="ListParagraph"/>
        <w:numPr>
          <w:ilvl w:val="0"/>
          <w:numId w:val="17"/>
        </w:numPr>
        <w:tabs>
          <w:tab w:val="left" w:pos="920"/>
        </w:tabs>
        <w:spacing w:line="368" w:lineRule="exact"/>
        <w:rPr>
          <w:rFonts w:ascii="Symbol" w:eastAsia="Symbol" w:hAnsi="Symbol" w:cs="Symbol"/>
          <w:sz w:val="24"/>
          <w:szCs w:val="24"/>
        </w:rPr>
      </w:pPr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>Tampilan yang user friendly</w:t>
      </w:r>
    </w:p>
    <w:p w:rsidR="00662E83" w:rsidRDefault="00AF5925" w:rsidP="00662E8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B638B7F" wp14:editId="74EB6E16">
            <wp:simplePos x="0" y="0"/>
            <wp:positionH relativeFrom="column">
              <wp:posOffset>3210339</wp:posOffset>
            </wp:positionH>
            <wp:positionV relativeFrom="paragraph">
              <wp:posOffset>37216</wp:posOffset>
            </wp:positionV>
            <wp:extent cx="2738411" cy="3753015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45" cy="3777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E83"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06EB31DD" wp14:editId="07E4A61C">
            <wp:simplePos x="0" y="0"/>
            <wp:positionH relativeFrom="column">
              <wp:posOffset>388206</wp:posOffset>
            </wp:positionH>
            <wp:positionV relativeFrom="paragraph">
              <wp:posOffset>28824</wp:posOffset>
            </wp:positionV>
            <wp:extent cx="2739049" cy="37719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49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62E83" w:rsidRDefault="00662E83" w:rsidP="00662E83">
      <w:pPr>
        <w:sectPr w:rsidR="00662E83" w:rsidSect="0078245C">
          <w:headerReference w:type="default" r:id="rId19"/>
          <w:footerReference w:type="default" r:id="rId20"/>
          <w:pgSz w:w="11900" w:h="16838"/>
          <w:pgMar w:top="1440" w:right="1440" w:bottom="1440" w:left="1080" w:header="0" w:footer="0" w:gutter="0"/>
          <w:cols w:space="720" w:equalWidth="0">
            <w:col w:w="9386"/>
          </w:cols>
          <w:titlePg/>
          <w:docGrid w:linePitch="299"/>
        </w:sectPr>
      </w:pPr>
    </w:p>
    <w:p w:rsidR="00662E83" w:rsidRDefault="00662E83" w:rsidP="00662E83">
      <w:pPr>
        <w:spacing w:line="200" w:lineRule="exact"/>
        <w:rPr>
          <w:sz w:val="20"/>
          <w:szCs w:val="20"/>
        </w:rPr>
      </w:pPr>
    </w:p>
    <w:p w:rsidR="00662E83" w:rsidRDefault="00662E83" w:rsidP="00662E83">
      <w:pPr>
        <w:spacing w:line="200" w:lineRule="exact"/>
        <w:rPr>
          <w:sz w:val="20"/>
          <w:szCs w:val="20"/>
        </w:rPr>
      </w:pPr>
    </w:p>
    <w:p w:rsidR="00662E83" w:rsidRDefault="00662E83" w:rsidP="00662E83">
      <w:pPr>
        <w:spacing w:line="200" w:lineRule="exact"/>
        <w:rPr>
          <w:sz w:val="20"/>
          <w:szCs w:val="20"/>
        </w:rPr>
      </w:pPr>
    </w:p>
    <w:p w:rsidR="00662E83" w:rsidRPr="004412FA" w:rsidRDefault="00662E83" w:rsidP="004412FA">
      <w:pPr>
        <w:pStyle w:val="ListParagraph"/>
        <w:numPr>
          <w:ilvl w:val="0"/>
          <w:numId w:val="17"/>
        </w:numPr>
        <w:tabs>
          <w:tab w:val="left" w:pos="560"/>
        </w:tabs>
        <w:spacing w:line="355" w:lineRule="exact"/>
        <w:rPr>
          <w:rFonts w:ascii="Symbol" w:eastAsia="Symbol" w:hAnsi="Symbol" w:cs="Symbol"/>
          <w:sz w:val="24"/>
          <w:szCs w:val="24"/>
        </w:rPr>
        <w:sectPr w:rsidR="00662E83" w:rsidRPr="004412F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Terdapat banyak </w:t>
      </w:r>
      <w:r w:rsidR="00156C8A">
        <w:rPr>
          <w:rFonts w:ascii="Microsoft YaHei UI Light" w:eastAsia="Microsoft YaHei UI Light" w:hAnsi="Microsoft YaHei UI Light" w:cs="Microsoft YaHei UI Light"/>
          <w:sz w:val="24"/>
          <w:szCs w:val="24"/>
        </w:rPr>
        <w:t>pilihan menu</w:t>
      </w:r>
      <w:r>
        <w:rPr>
          <w:noProof/>
        </w:rPr>
        <w:drawing>
          <wp:anchor distT="0" distB="0" distL="114300" distR="114300" simplePos="0" relativeHeight="251658752" behindDoc="1" locked="0" layoutInCell="0" allowOverlap="1" wp14:anchorId="7F810BE4" wp14:editId="14B23247">
            <wp:simplePos x="0" y="0"/>
            <wp:positionH relativeFrom="column">
              <wp:posOffset>1230732</wp:posOffset>
            </wp:positionH>
            <wp:positionV relativeFrom="paragraph">
              <wp:posOffset>395439</wp:posOffset>
            </wp:positionV>
            <wp:extent cx="3266511" cy="39477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11" cy="394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62E83" w:rsidRDefault="00662E83" w:rsidP="001222D2">
      <w:pPr>
        <w:spacing w:line="20" w:lineRule="exact"/>
        <w:rPr>
          <w:sz w:val="20"/>
          <w:szCs w:val="20"/>
        </w:rPr>
      </w:pPr>
    </w:p>
    <w:p w:rsidR="005401E6" w:rsidRDefault="005401E6" w:rsidP="001222D2">
      <w:pPr>
        <w:spacing w:line="20" w:lineRule="exact"/>
        <w:rPr>
          <w:sz w:val="20"/>
          <w:szCs w:val="20"/>
        </w:rPr>
      </w:pPr>
    </w:p>
    <w:p w:rsidR="005401E6" w:rsidRDefault="005401E6" w:rsidP="005401E6">
      <w:pPr>
        <w:spacing w:line="20" w:lineRule="exact"/>
        <w:rPr>
          <w:sz w:val="20"/>
          <w:szCs w:val="20"/>
        </w:rPr>
      </w:pPr>
    </w:p>
    <w:p w:rsidR="005401E6" w:rsidRDefault="005401E6" w:rsidP="005401E6">
      <w:pPr>
        <w:ind w:firstLine="720"/>
        <w:rPr>
          <w:sz w:val="20"/>
          <w:szCs w:val="20"/>
        </w:rPr>
      </w:pPr>
    </w:p>
    <w:p w:rsidR="00662E83" w:rsidRDefault="00662E83" w:rsidP="001222D2">
      <w:pPr>
        <w:pStyle w:val="Heading3"/>
        <w:spacing w:before="0"/>
      </w:pPr>
      <w:r>
        <w:t>lANGKAH pEMBUATAN APLIKASI</w:t>
      </w:r>
    </w:p>
    <w:p w:rsidR="00375AEC" w:rsidRDefault="00375AEC" w:rsidP="00375AEC"/>
    <w:p w:rsidR="00375AEC" w:rsidRPr="001222D2" w:rsidRDefault="00FB6113" w:rsidP="00FB6113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</w:rPr>
      </w:pPr>
      <w:r w:rsidRPr="001222D2">
        <w:rPr>
          <w:rFonts w:ascii="Microsoft YaHei" w:eastAsia="Microsoft YaHei" w:hAnsi="Microsoft YaHei" w:cs="Times New Roman"/>
        </w:rPr>
        <w:t xml:space="preserve">Langkah pertama yang perlu kita lakukan adalah memasukkan library </w:t>
      </w:r>
      <w:r w:rsidRPr="001222D2">
        <w:rPr>
          <w:rFonts w:ascii="Microsoft YaHei" w:eastAsia="Microsoft YaHei" w:hAnsi="Microsoft YaHei" w:cs="Times New Roman"/>
          <w:b/>
        </w:rPr>
        <w:t xml:space="preserve">. </w:t>
      </w:r>
      <w:r w:rsidRPr="001222D2">
        <w:rPr>
          <w:rFonts w:ascii="Microsoft YaHei" w:eastAsia="Microsoft YaHei" w:hAnsi="Microsoft YaHei" w:cs="Times New Roman"/>
        </w:rPr>
        <w:t xml:space="preserve">Pilih project kita, buka </w:t>
      </w:r>
      <w:r w:rsidRPr="001222D2">
        <w:rPr>
          <w:rFonts w:ascii="Microsoft YaHei" w:eastAsia="Microsoft YaHei" w:hAnsi="Microsoft YaHei" w:cs="Times New Roman"/>
          <w:b/>
        </w:rPr>
        <w:t xml:space="preserve">Libraries. </w:t>
      </w:r>
      <w:r w:rsidRPr="001222D2">
        <w:rPr>
          <w:rFonts w:ascii="Microsoft YaHei" w:eastAsia="Microsoft YaHei" w:hAnsi="Microsoft YaHei" w:cs="Times New Roman"/>
        </w:rPr>
        <w:t>Klik kanan → Add JAR/Folder</w:t>
      </w:r>
    </w:p>
    <w:p w:rsidR="00FB6113" w:rsidRPr="001222D2" w:rsidRDefault="00FB6113" w:rsidP="00FB6113">
      <w:pPr>
        <w:pStyle w:val="ListParagraph"/>
        <w:rPr>
          <w:rFonts w:ascii="Microsoft YaHei" w:eastAsia="Microsoft YaHei" w:hAnsi="Microsoft YaHei" w:cs="Times New Roman"/>
        </w:rPr>
      </w:pPr>
    </w:p>
    <w:p w:rsidR="00FB6113" w:rsidRPr="001222D2" w:rsidRDefault="00FB6113" w:rsidP="00FB6113">
      <w:pPr>
        <w:pStyle w:val="ListParagraph"/>
        <w:rPr>
          <w:rFonts w:ascii="Microsoft YaHei" w:eastAsia="Microsoft YaHei" w:hAnsi="Microsoft YaHei"/>
        </w:rPr>
      </w:pPr>
      <w:r w:rsidRPr="001222D2">
        <w:rPr>
          <w:rFonts w:ascii="Microsoft YaHei" w:eastAsia="Microsoft YaHei" w:hAnsi="Microsoft YaHei"/>
          <w:noProof/>
        </w:rPr>
        <w:drawing>
          <wp:inline distT="0" distB="0" distL="0" distR="0" wp14:anchorId="0E3006E9" wp14:editId="6385E153">
            <wp:extent cx="3504762" cy="207619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85" w:rsidRPr="00B01805" w:rsidRDefault="00435F85" w:rsidP="00B01805">
      <w:pPr>
        <w:rPr>
          <w:rFonts w:ascii="Microsoft YaHei" w:eastAsia="Microsoft YaHei" w:hAnsi="Microsoft YaHei" w:cs="Times New Roman"/>
        </w:rPr>
      </w:pPr>
    </w:p>
    <w:p w:rsidR="00435F85" w:rsidRPr="001222D2" w:rsidRDefault="00435F85" w:rsidP="00435F85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</w:rPr>
        <w:t>Langkah kedua yang dilakukan adalah memasukkan asset – asset yang diperlukan dalam project. Dengan cara, Klik kanan pada Source Package  → New  → Java Package  → Beri nama  → Finish</w:t>
      </w:r>
    </w:p>
    <w:p w:rsidR="00435F85" w:rsidRPr="001222D2" w:rsidRDefault="00435F85" w:rsidP="00435F85">
      <w:pPr>
        <w:pStyle w:val="ListParagraph"/>
        <w:rPr>
          <w:rFonts w:ascii="Microsoft YaHei" w:eastAsia="Microsoft YaHei" w:hAnsi="Microsoft YaHei" w:cs="Times New Roman"/>
        </w:rPr>
      </w:pPr>
    </w:p>
    <w:p w:rsidR="00FB6113" w:rsidRPr="001222D2" w:rsidRDefault="00435F85" w:rsidP="00435F85">
      <w:pPr>
        <w:pStyle w:val="ListParagraph"/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22220E56" wp14:editId="0F8CC346">
            <wp:extent cx="2992581" cy="17955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16" cy="18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2D2">
        <w:rPr>
          <w:rFonts w:ascii="Microsoft YaHei" w:eastAsia="Microsoft YaHei" w:hAnsi="Microsoft YaHei" w:cs="Times New Roman"/>
        </w:rPr>
        <w:t xml:space="preserve">  </w:t>
      </w:r>
    </w:p>
    <w:p w:rsidR="00435F85" w:rsidRPr="001222D2" w:rsidRDefault="00D93E99" w:rsidP="00435F85">
      <w:pPr>
        <w:pStyle w:val="ListParagraph"/>
        <w:rPr>
          <w:rFonts w:ascii="Microsoft YaHei" w:eastAsia="Microsoft YaHei" w:hAnsi="Microsoft YaHei" w:cs="Times New Roman"/>
          <w:noProof/>
        </w:rPr>
      </w:pPr>
      <w:r w:rsidRPr="001222D2">
        <w:rPr>
          <w:rFonts w:ascii="Microsoft YaHei" w:eastAsia="Microsoft YaHei" w:hAnsi="Microsoft YaHei" w:cs="Times New Roman"/>
          <w:noProof/>
        </w:rPr>
        <w:lastRenderedPageBreak/>
        <w:drawing>
          <wp:inline distT="0" distB="0" distL="0" distR="0" wp14:anchorId="262C1997" wp14:editId="04DE8270">
            <wp:extent cx="3764478" cy="2608849"/>
            <wp:effectExtent l="0" t="0" r="571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478" cy="26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99" w:rsidRPr="001222D2" w:rsidRDefault="00D93E99" w:rsidP="00D93E99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  <w:noProof/>
        </w:rPr>
      </w:pPr>
      <w:r w:rsidRPr="001222D2">
        <w:rPr>
          <w:rFonts w:ascii="Microsoft YaHei" w:eastAsia="Microsoft YaHei" w:hAnsi="Microsoft YaHei" w:cs="Times New Roman"/>
          <w:noProof/>
        </w:rPr>
        <w:t xml:space="preserve">Kemudian Copy Assets yang dibutuhkan dan paste pada folder tersebut. Apabila berhasil maka file file akan tertata dibawahnya </w:t>
      </w:r>
    </w:p>
    <w:p w:rsidR="00D93E99" w:rsidRPr="001222D2" w:rsidRDefault="00D93E99" w:rsidP="00D93E99">
      <w:pPr>
        <w:pStyle w:val="ListParagraph"/>
        <w:rPr>
          <w:rFonts w:ascii="Microsoft YaHei" w:eastAsia="Microsoft YaHei" w:hAnsi="Microsoft YaHei" w:cs="Times New Roman"/>
          <w:noProof/>
        </w:rPr>
      </w:pPr>
      <w:r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673EA839" wp14:editId="69C892FB">
            <wp:extent cx="1912753" cy="2990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02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99" w:rsidRPr="001222D2" w:rsidRDefault="00D93E99" w:rsidP="00435F85">
      <w:pPr>
        <w:pStyle w:val="ListParagraph"/>
        <w:rPr>
          <w:rFonts w:ascii="Microsoft YaHei" w:eastAsia="Microsoft YaHei" w:hAnsi="Microsoft YaHei" w:cs="Times New Roman"/>
        </w:rPr>
      </w:pPr>
    </w:p>
    <w:p w:rsidR="00D93E99" w:rsidRPr="00B01805" w:rsidRDefault="00D93E99" w:rsidP="00DB2B02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r w:rsidRPr="00B01805">
        <w:rPr>
          <w:rFonts w:ascii="Microsoft YaHei" w:eastAsia="Microsoft YaHei" w:hAnsi="Microsoft YaHei" w:cs="Times New Roman"/>
        </w:rPr>
        <w:t>Buat Frame – frame yang akan digunakan dengan cara, Klik kanan Source</w:t>
      </w:r>
      <w:r w:rsidR="00B01805" w:rsidRPr="00B01805">
        <w:rPr>
          <w:rFonts w:ascii="Microsoft YaHei" w:eastAsia="Microsoft YaHei" w:hAnsi="Microsoft YaHei" w:cs="Times New Roman"/>
        </w:rPr>
        <w:t xml:space="preserve"> Packages → New → JFrame Form. </w:t>
      </w:r>
    </w:p>
    <w:p w:rsidR="00D93E99" w:rsidRPr="001222D2" w:rsidRDefault="00B01805" w:rsidP="00D93E99">
      <w:pPr>
        <w:pStyle w:val="ListParagraph"/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lastRenderedPageBreak/>
        <w:drawing>
          <wp:inline distT="0" distB="0" distL="0" distR="0" wp14:anchorId="2F7D6E7D" wp14:editId="7A04906A">
            <wp:extent cx="1932167" cy="266075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in For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629" cy="26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E99"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4EBBA630" wp14:editId="0FE354B6">
            <wp:extent cx="1965325" cy="2623550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in Fo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87" cy="26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99" w:rsidRPr="001222D2" w:rsidRDefault="00D93E99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D93E99" w:rsidRPr="001222D2" w:rsidRDefault="00D93E99" w:rsidP="00D93E99">
      <w:pPr>
        <w:pStyle w:val="ListParagraph"/>
        <w:ind w:left="0"/>
        <w:jc w:val="center"/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1F35725B" wp14:editId="6070D54A">
            <wp:extent cx="2810312" cy="339644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ansaction fo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19" cy="34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99" w:rsidRPr="001222D2" w:rsidRDefault="00D93E99" w:rsidP="00D93E99">
      <w:pPr>
        <w:pStyle w:val="ListParagraph"/>
        <w:ind w:left="0"/>
        <w:jc w:val="center"/>
        <w:rPr>
          <w:rFonts w:ascii="Microsoft YaHei" w:eastAsia="Microsoft YaHei" w:hAnsi="Microsoft YaHei" w:cs="Times New Roman"/>
        </w:rPr>
      </w:pPr>
    </w:p>
    <w:p w:rsidR="00D93E99" w:rsidRPr="001222D2" w:rsidRDefault="00D93E99" w:rsidP="00D93E99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</w:rPr>
        <w:t>Tambahkan juga library mySQL dengan cara Klik Kanan Libraries → Add Library → Pilih MySQL JDBC Driver → Add Library.</w:t>
      </w:r>
    </w:p>
    <w:p w:rsidR="00D93E99" w:rsidRPr="001222D2" w:rsidRDefault="00D93E99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D93E99" w:rsidRPr="001222D2" w:rsidRDefault="00D93E99" w:rsidP="00D93E99">
      <w:pPr>
        <w:pStyle w:val="ListParagraph"/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lastRenderedPageBreak/>
        <w:drawing>
          <wp:inline distT="0" distB="0" distL="0" distR="0" wp14:anchorId="63B3559E" wp14:editId="71E87127">
            <wp:extent cx="3410426" cy="378195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99" w:rsidRPr="001222D2" w:rsidRDefault="00D93E99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D93E99" w:rsidRPr="001222D2" w:rsidRDefault="00D93E99" w:rsidP="00D93E99">
      <w:pPr>
        <w:pStyle w:val="ListParagraph"/>
        <w:rPr>
          <w:rFonts w:ascii="Microsoft YaHei" w:eastAsia="Microsoft YaHei" w:hAnsi="Microsoft YaHei" w:cs="Times New Roman"/>
        </w:rPr>
      </w:pPr>
    </w:p>
    <w:p w:rsidR="009949BF" w:rsidRPr="00B01805" w:rsidRDefault="00D93E99" w:rsidP="00836E2F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r w:rsidRPr="00B01805">
        <w:rPr>
          <w:rFonts w:ascii="Microsoft YaHei" w:eastAsia="Microsoft YaHei" w:hAnsi="Microsoft YaHei" w:cs="Times New Roman"/>
        </w:rPr>
        <w:t>Buat database pada phpMyAdmin</w:t>
      </w:r>
      <w:r w:rsidR="009949BF"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7D49CE70" wp14:editId="1381A6D6">
            <wp:extent cx="5209383" cy="88439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383" cy="8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BF" w:rsidRPr="001222D2" w:rsidRDefault="009949BF" w:rsidP="009949BF">
      <w:pPr>
        <w:pStyle w:val="ListParagraph"/>
        <w:rPr>
          <w:rFonts w:ascii="Microsoft YaHei" w:eastAsia="Microsoft YaHei" w:hAnsi="Microsoft YaHei" w:cs="Times New Roman"/>
        </w:rPr>
      </w:pPr>
    </w:p>
    <w:p w:rsidR="009949BF" w:rsidRPr="001222D2" w:rsidRDefault="009949BF" w:rsidP="009949BF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</w:rPr>
        <w:t>Kemudian Buat File</w:t>
      </w:r>
      <w:r w:rsidR="00E10F3D" w:rsidRPr="001222D2">
        <w:rPr>
          <w:rFonts w:ascii="Microsoft YaHei" w:eastAsia="Microsoft YaHei" w:hAnsi="Microsoft YaHei" w:cs="Times New Roman"/>
        </w:rPr>
        <w:t xml:space="preserve"> Koneksi ke database. Buat class baru, dan tulis kode dibawah ini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package koneksi;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java.sql.*;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/**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*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* @author Naya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*/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public class kon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static final String C_DRIVER = "com.mysql.jdbc.Driver";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static final String DB_URL = "jdbc:mysql://localhost/susuin";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static final String USER = "root";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lastRenderedPageBreak/>
        <w:t xml:space="preserve">    static final String PASS ="";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public static Connection Konek(){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Connection conn = null;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try{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Class.forName(C_DRIVER);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conn = (Connection) DriverManager.getConnection(DB_URL, USER, PASS);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} catch (ClassNotFoundException | SQLException ex){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return conn;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}</w:t>
      </w:r>
    </w:p>
    <w:p w:rsidR="00E10F3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}</w:t>
      </w:r>
    </w:p>
    <w:p w:rsidR="00E10F3D" w:rsidRPr="00B934AD" w:rsidRDefault="00E10F3D" w:rsidP="009000E1">
      <w:pPr>
        <w:pStyle w:val="ListParagraph"/>
        <w:numPr>
          <w:ilvl w:val="0"/>
          <w:numId w:val="11"/>
        </w:numPr>
        <w:rPr>
          <w:rFonts w:ascii="Microsoft YaHei" w:eastAsia="Microsoft YaHei" w:hAnsi="Microsoft YaHei" w:cs="Times New Roman"/>
          <w:color w:val="000000" w:themeColor="text1"/>
        </w:rPr>
      </w:pPr>
      <w:r w:rsidRPr="00B934AD">
        <w:rPr>
          <w:rFonts w:ascii="Microsoft YaHei" w:eastAsia="Microsoft YaHei" w:hAnsi="Microsoft YaHei" w:cs="Times New Roman"/>
          <w:color w:val="000000" w:themeColor="text1"/>
        </w:rPr>
        <w:t xml:space="preserve">Setelah selesai dengan file database, kita akan melanjutkan menuju bagian login.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>
        <w:rPr>
          <w:rFonts w:ascii="Source Sans Pro" w:eastAsia="Microsoft YaHei" w:hAnsi="Source Sans Pro" w:cs="Times New Roman"/>
          <w:color w:val="FF0000"/>
        </w:rPr>
        <w:t>p</w:t>
      </w:r>
      <w:r w:rsidRPr="00B934AD">
        <w:rPr>
          <w:rFonts w:ascii="Source Sans Pro" w:eastAsia="Microsoft YaHei" w:hAnsi="Source Sans Pro" w:cs="Times New Roman"/>
          <w:color w:val="FF0000"/>
        </w:rPr>
        <w:t>ackage susuin;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com.jfoenix.controls.JFXButton;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com.jfoenix.controls.JFXPasswordField;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com.jfoenix.controls.JFXTextField;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java.io.IOException;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java.net.URL;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java.sql.Connection;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java.sql.PreparedStatement;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java.sql.ResultSet;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java.sql.SQLException;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java.util.ResourceBundle;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javafx.event.ActionEvent;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javafx.fxml.FXML;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javafx.fxml.FXMLLoader;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javafx.fxml.Initializable;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javafx.scene.Node;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javafx.scene.Scene;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javafx.stage.Stage;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import javax.swing.JOptionPane;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/**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* FXML Controller class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*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* @author Naya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*/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>public class LoginController implements Initializable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private JFXTextField username;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lastRenderedPageBreak/>
        <w:t xml:space="preserve">    @FXML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private JFXPasswordField password;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private JFXButton login;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String user, pass;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private Connection conn = null;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private ResultSet rs = null;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private PreparedStatement stmt = null;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private JFXButton daftar;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/**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* Initializes the controller class.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* @param url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* @param rb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*/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@Override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public void initialize(URL url, ResourceBundle rb)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// TODO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}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private void Login(ActionEvent event)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// tampilUser.setText(username);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// tampilPass.setText(password);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conn = koneksi.kon.Konek();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user = username.getText();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pass = password.getText();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String sql = "Select * from user where username = ? &amp;&amp; password = ?";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try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stmt= conn.prepareStatement(sql);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stmt.setString(1, user);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stmt.setString(2, pass);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rs = stmt.executeQuery();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if (rs.next()){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    try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// Hide this current window (if this is what you want)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((Node)(event.getSource())).getScene().getWindow().hide();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// Load the new fxml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FXMLLoader fxmlLoader = new FXMLLoader();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fxmlLoader.setLocation(getClass().getResource("susu.fxml"));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Scene scene = new Scene(fxmlLoader.load());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// Create new stage (window), then set the new Scene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lastRenderedPageBreak/>
        <w:t xml:space="preserve">            Stage stage = new Stage();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stage.setScene(scene);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stage.setTitle("SUSU'in");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stage.show();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} catch (IOException e)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System.out.println("Failed to create new Window." + e);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else if(username.getText().equals("") || password.getText().equals("")){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    JOptionPane.showMessageDialog(null,"Masukkan Username dan Password!!!");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else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    JOptionPane.showMessageDialog(null,"Username dan Password salah!!!");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stmt.close();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conn.close();   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} catch (SQLException se)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JOptionPane.showMessageDialog(null, se);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}catch(Exception e){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JOptionPane.showMessageDialog(null, e);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}finally{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try{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    if (stmt != null){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        stmt.close();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}catch(SQLException se){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    se.printStackTrace();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@FXML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void daftar(ActionEvent event)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try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// Hide this current window (if this is what you want)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((Node)(event.getSource())).getScene().getWindow().hide();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// Load the new fxml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FXMLLoader fxmlLoader = new FXMLLoader();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fxmlLoader.setLocation(getClass().getResource("daftar.fxml"));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Scene scene = new Scene(fxmlLoader.load());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// Create new stage (window), then set the new Scene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lastRenderedPageBreak/>
        <w:t xml:space="preserve">            Stage stage = new Stage();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stage.setScene(scene);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stage.setTitle("SUSU'in");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stage.show();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} catch (IOException e) {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    System.out.println("Failed to create new Window." + e);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</w:p>
    <w:p w:rsidR="00B934A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}</w:t>
      </w:r>
    </w:p>
    <w:p w:rsidR="00E10F3D" w:rsidRPr="00B934AD" w:rsidRDefault="00B934AD" w:rsidP="00B934AD">
      <w:pPr>
        <w:pStyle w:val="ListParagraph"/>
        <w:rPr>
          <w:rFonts w:ascii="Source Sans Pro" w:eastAsia="Microsoft YaHei" w:hAnsi="Source Sans Pro" w:cs="Times New Roman"/>
          <w:color w:val="FF0000"/>
        </w:rPr>
      </w:pPr>
      <w:r w:rsidRPr="00B934AD">
        <w:rPr>
          <w:rFonts w:ascii="Source Sans Pro" w:eastAsia="Microsoft YaHei" w:hAnsi="Source Sans Pro" w:cs="Times New Roman"/>
          <w:color w:val="FF0000"/>
        </w:rPr>
        <w:t xml:space="preserve">    }</w:t>
      </w:r>
    </w:p>
    <w:p w:rsidR="009949BF" w:rsidRPr="001222D2" w:rsidRDefault="009949BF" w:rsidP="00D93E99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2E3A02" w:rsidRDefault="00E10F3D" w:rsidP="00E10F3D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</w:rPr>
        <w:t xml:space="preserve">Lanjut menuju </w:t>
      </w:r>
      <w:r w:rsidR="001C0E70">
        <w:rPr>
          <w:rFonts w:ascii="Microsoft YaHei" w:eastAsia="Microsoft YaHei" w:hAnsi="Microsoft YaHei" w:cs="Times New Roman"/>
        </w:rPr>
        <w:t>daftar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package susuin;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com.jfoenix.controls.JFXButton;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com.jfoenix.controls.JFXPasswordField;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com.jfoenix.controls.JFXTextField;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java.io.IOException;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java.net.URL;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java.sql.Connection;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java.sql.PreparedStatement;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java.sql.ResultSet;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java.sql.SQLException;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java.util.ResourceBundle;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javafx.event.ActionEvent;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javafx.fxml.FXML;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javafx.fxml.FXMLLoader;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javafx.fxml.Initializable;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javafx.scene.Node;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javafx.scene.Scene;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javafx.stage.Stage;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javax.swing.JOptionPane;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/**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* FXML Controller class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*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* @author Naya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*/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public class DaftarController implements Initializable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public String user, pass, nam, telp;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JFXTextField username;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lastRenderedPageBreak/>
        <w:t xml:space="preserve">    private JFXPasswordField password;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JFXButton daftar;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JFXButton log_in;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JFXTextField nama;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Connection conn = null;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ResultSet rs = null;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PreparedStatement stmt = null;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JFXTextField telepon;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/**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* Initializes the controller class.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*/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@Override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public void initialize(URL url, ResourceBundle rb)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conn = koneksi.kon.Konek();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// TODO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}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void daftar(ActionEvent event) throws SQLException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conn = koneksi.kon.Konek();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user = username.getText();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pass = password.getText();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nam = nama.getText();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telp = telepon.getText();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String sql = "INSERT INTO `user`(`nama`,`telepon`,`username`,`password`) VALUES (?,?,?,?)";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try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stmt= conn.prepareStatement(sql);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stmt.setString(1, nam);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stmt.setString(3, user);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stmt.setString(4, pass);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stmt.setString(2, telp);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int i = stmt.executeUpdate();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if(nama.getText().equals("")||telepon.getText().equals("")||username.getText().equals("")||password.getText().equals("")){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  JOptionPane.showMessageDialog(null, "Lengkapi Data Anda!!!");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else if (i == 1){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lastRenderedPageBreak/>
        <w:t xml:space="preserve">                JOptionPane.showMessageDialog(null,"Daftar Berhasil");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    try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// Hide this current window (if this is what you want)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((Node)(event.getSource())).getScene().getWindow().hide();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// Load the new 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FXMLLoader fxmlLoader = new FXMLLoader();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fxmlLoader.setLocation(getClass().getResource("login.fxml"));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Scene scene = new Scene(fxmlLoader.load());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// Create new stage (window), then set the new Scene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 stage = new Stage();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stage.setScene(scene);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stage.setTitle("SUSU'in");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stage.show();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 catch (IOException e)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System.out.println("Failed to create new Window." + 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}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else{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    JOptionPane.showMessageDialog(null,"Maaf anda gagal mendaftar");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stmt.close();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conn.close();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 catch (SQLException se)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JOptionPane.showMessageDialog(null, se);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}catch(Exception e){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JOptionPane.showMessageDialog(null, 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}finally{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try{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    if (stmt != null){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        stmt.close();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}catch(SQLException se){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    se.printStackTrace();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void log_in(ActionEvent event)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try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// Hide this current window (if this is what you want)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((Node)(event.getSource())).getScene().getWindow().hide();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lastRenderedPageBreak/>
        <w:t xml:space="preserve">            // Load the new 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FXMLLoader fxmlLoader = new FXMLLoader();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fxmlLoader.setLocation(getClass().getResource("login.fxml"));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Scene scene = new Scene(fxmlLoader.load());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// Create new stage (window), then set the new Scene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 stage = new Stage();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stage.setScene(scene);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stage.setTitle("SUSU'in");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stage.show();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 catch (IOException e)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System.out.println("Failed to create new Window." + 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E10F3D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}</w:t>
      </w:r>
      <w:r w:rsidR="00E10F3D" w:rsidRPr="002E3A02">
        <w:rPr>
          <w:rFonts w:ascii="Source Sans Pro" w:eastAsia="Microsoft YaHei" w:hAnsi="Source Sans Pro" w:cs="Times New Roman"/>
          <w:color w:val="FF0000"/>
        </w:rPr>
        <w:t xml:space="preserve"> </w:t>
      </w:r>
    </w:p>
    <w:p w:rsidR="00E10F3D" w:rsidRPr="001222D2" w:rsidRDefault="002E3A02" w:rsidP="00E10F3D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/>
        </w:rPr>
        <w:t>Berikutnya Menu</w:t>
      </w:r>
    </w:p>
    <w:p w:rsidR="00E10F3D" w:rsidRPr="001222D2" w:rsidRDefault="00E10F3D" w:rsidP="00E10F3D">
      <w:pPr>
        <w:pStyle w:val="ListParagraph"/>
        <w:rPr>
          <w:rFonts w:ascii="Microsoft YaHei" w:eastAsia="Microsoft YaHei" w:hAnsi="Microsoft YaHei" w:cs="Times New Roman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package susuin;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com.jfoenix.controls.JFXTextField;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java.io.IOException;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java.net.URL;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java.sql.Connection;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java.sql.PreparedStatement;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java.sql.ResultSet;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java.sql.SQLException;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java.time.LocalDate;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java.util.ResourceBundle;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javafx.event.ActionEvent;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javafx.fxml.FXML;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javafx.fxml.FXMLLoader;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javafx.fxml.Initializable;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javafx.scene.Node;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javafx.scene.Scene;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javafx.scene.control.Button;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javafx.scene.control.DatePicker;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javafx.scene.control.RadioButton;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javafx.scene.control.TextField;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javafx.stage.Stage;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import javax.swing.JOptionPane;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/**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lastRenderedPageBreak/>
        <w:t xml:space="preserve"> * FXML Controller class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*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* @author Naya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*/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public class SususayaController implements Initializable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Button Reset;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Button hitung;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JFXTextField biaya;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TextField jumlahsusu;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TextField jumlahyogurt;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TextField jumlahpudingsusu;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TextField jumlahicecream;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TextField jumlahmilkshake;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DatePicker tanggal;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Connection conn = null;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PreparedStatement stmt = null;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RadioButton buysusu;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RadioButton buyyogurt;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RadioButton buypudingsusu;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RadioButton buyicecream;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RadioButton buymilkshake;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int jumlahmakan1 =0,jumlahmakan2=0,jumlahmakan3=0,jumlahmakan4=0,jumlahmakan5=0;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int hagatotal1,hagatotal2,hagatotal3,hagatotal4,hagatotal5,hagatotal6,hagatotal7,hagatotal8;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String menu="";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String pilih1, pilih2, pilih3, pilih4, pilih5,tgl;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lastRenderedPageBreak/>
        <w:t xml:space="preserve">    int harga;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public int totalbayar;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ResultSet rs = null;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/**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* Initializes the controller class.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*/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@Override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public void initialize(URL url, ResourceBundle rb)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conn = koneksi.kon.Konek();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}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void reset(ActionEvent event)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jumlahsusu.setText("");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jumlahpudingsusu.setText("");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jumlahicecream.setText("");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jumlahmilkshake.setText("");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jumlahyogurt.setText("");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tanggal.setValue(LocalDate.now());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buysusu.setSelected(false);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buyyogurt.setSelected(false);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buypudingsusu.setSelected(false);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buymilkshake.setSelected(false);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buyicecream.setSelected(false);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private void hitung(ActionEvent event)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if(buysusu.isSelected()){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pilih1 = "Fresh Milk : "+jumlahsusu.getText() +", " 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harga = 5000;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menu +=buysusu.getText()+", 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jumlahmakan1+=Integer.parseInt(jumlahsusu.getText());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hagatotal1=harga*jumlahmakan1;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System.out.println(hagatotal1);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if(buyyogurt.isSelected()){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pilih2 = "Yogurt : "+jumlahyogurt.getText() +", " 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harga = 7000;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menu += buyyogurt.getText()+", 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jumlahmakan2+=Integer.parseInt(jumlahyogurt.getText());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hagatotal2=harga*jumlahmakan2;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System.out.println(hagatotal2);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lastRenderedPageBreak/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if(buypudingsusu.isSelected()){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pilih3 = "Puding Susu : "+jumlahpudingsusu.getText()+", 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harga = 6000;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menu += buypudingsusu.getText()+", 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jumlahmakan3+=Integer.parseInt(jumlahpudingsusu.getText());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hagatotal3=harga*jumlahmakan3;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System.out.println(hagatotal3);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if(buyicecream.isSelected()){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pilih4 = "Ice Cream : "+jumlahicecream.getText()+",";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harga = 9000;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menu += buyicecream.getText()+", 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jumlahmakan4+=Integer.parseInt(jumlahicecream.getText());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hagatotal4=harga*jumlahmakan4;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System.out.println(hagatotal4);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if(buymilkshake.isSelected()){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pilih5 = "Milkshake : "+jumlahmilkshake.getText()+",";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harga = 9000;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menu += buymilkshake.getText()+", 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jumlahmakan5+=Integer.parseInt(jumlahmilkshake.getText());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hagatotal5=harga*jumlahmakan5;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System.out.println(hagatotal5);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totalbayar = hagatotal1+hagatotal2+hagatotal3+hagatotal4+hagatotal5+hagatotal6+hagatotal7+hagatotal8;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conn = koneksi.kon.Konek();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tgl = tanggal.getValue().toString();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String ttl = String.valueOf(totalbayar);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String js = String.valueOf(jumlahmakan1);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String jy = String.valueOf(jumlahmakan2);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String jp = String.valueOf(jumlahmakan3);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String ji = String.valueOf(jumlahmakan4);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String jm = String.valueOf(jumlahmakan5);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String sql = "INSERT INTO `pesanan`(`tanggal`,`totalbiaya`,`jumlahsusu`,`jumlahyogurt`,`jumlahpuding`,`jumlahicecream`,`jumlahmilkshake`) VALUES (?,?,?,?,?,?,?)";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try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stmt= conn.prepareStatement(sql);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stmt.setString(1,tgl);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lastRenderedPageBreak/>
        <w:t xml:space="preserve">            stmt.setString(2, ttl);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stmt.setString(3,js 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stmt.setString(4, jy);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stmt.setString(5, jp);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stmt.setString(6, ji);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stmt.setString(7, jm);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int i = stmt.executeUpdate();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if(i==1){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try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// Hide this current window (if this is what you want)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((Node)(event.getSource())).getScene().getWindow().hide();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// Load the new fxml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FXMLLoader fxmlLoader = new FXMLLoader();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fxmlLoader.setLocation(getClass().getResource("notasusu.fxml"));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Scene scene = new Scene(fxmlLoader.load());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// Create new stage (window), then set the new Scene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 stage = new Stage();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stage.setScene(scene);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stage.setTitle("SUSU'in");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stage.show();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 NotasusuController kirim= new NotasusuController();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kirim = fxmlLoader.getController();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kirim.total(totalbayar);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kirim.pilihan1(pilih1);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kirim.pilihan2(pilih2);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kirim.pilihan3(pilih3);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kirim.pilihan4(pilih4);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kirim.pilihan5(pilih5);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 catch (IOException e)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System.out.println("Failed to create new Window." + 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catch (SQLException se) {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    JOptionPane.showMessageDialog(null, se);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 xml:space="preserve">    }</w:t>
      </w:r>
    </w:p>
    <w:p w:rsidR="002E3A02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lastRenderedPageBreak/>
        <w:t xml:space="preserve">    </w:t>
      </w:r>
    </w:p>
    <w:p w:rsidR="00E10F3D" w:rsidRPr="002E3A02" w:rsidRDefault="002E3A02" w:rsidP="002E3A02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2E3A02">
        <w:rPr>
          <w:rFonts w:ascii="Source Sans Pro" w:eastAsia="Microsoft YaHei" w:hAnsi="Source Sans Pro" w:cs="Times New Roman"/>
          <w:color w:val="FF0000"/>
        </w:rPr>
        <w:t>}</w:t>
      </w:r>
    </w:p>
    <w:p w:rsidR="00E10F3D" w:rsidRPr="001222D2" w:rsidRDefault="00E10F3D" w:rsidP="00E10F3D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C33860" w:rsidRPr="001222D2" w:rsidRDefault="00E11146" w:rsidP="00662E83">
      <w:pPr>
        <w:pStyle w:val="ListParagraph"/>
        <w:numPr>
          <w:ilvl w:val="0"/>
          <w:numId w:val="11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/>
        </w:rPr>
        <w:t xml:space="preserve"> Selanjutnya, Nota</w:t>
      </w:r>
    </w:p>
    <w:p w:rsidR="00C33860" w:rsidRPr="001222D2" w:rsidRDefault="00C33860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bookmarkStart w:id="0" w:name="_GoBack"/>
      <w:r w:rsidRPr="00E11146">
        <w:rPr>
          <w:rFonts w:ascii="Source Sans Pro" w:eastAsia="Microsoft YaHei" w:hAnsi="Source Sans Pro" w:cs="Times New Roman"/>
          <w:color w:val="FF0000"/>
        </w:rPr>
        <w:t>package susuin;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com.jfoenix.controls.JFXTextArea;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com.jfoenix.controls.JFXTextField;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java.io.IOException;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java.net.URL;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java.sql.Connection;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java.sql.PreparedStatement;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java.sql.ResultSet;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java.sql.SQLException;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java.util.ResourceBundle;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javafx.event.ActionEvent;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javafx.fxml.FXML;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javafx.fxml.FXMLLoader;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javafx.fxml.Initializable;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javafx.scene.Node;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javafx.scene.Scene;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javafx.scene.control.Button;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javafx.scene.layout.AnchorPane;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import javafx.stage.Stage;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/**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* FXML Controller class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*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* @author Naya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*/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public class NotasusuController implements Initializable 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String nam,nm ,t,ap,almt;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int tb;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AnchorPane pemesan;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JFXTextField telepon;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JFXTextField alamat;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lastRenderedPageBreak/>
        <w:t xml:space="preserve">    private JFXTextField biaya;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Button submit;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Button out;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JFXTextField nama;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JFXTextArea hasil;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JFXTextArea hasil1;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JFXTextField pes1;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JFXTextField pes2;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JFXTextField pes3;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JFXTextField pes4;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JFXTextField pes5;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Connection conn = null;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ResultSet rs = null;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PreparedStatement stmt = null;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/**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* Initializes the controller class.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*/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@Override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public void initialize(URL url, ResourceBundle rb) 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// TODO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conn = koneksi.kon.Konek();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}   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public void total(int total){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biaya.setText(""+total);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}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void submit(ActionEvent event) throws SQLException 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conn = koneksi.kon.Konek();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nm = nama.getText();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t = telepon.getText();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lastRenderedPageBreak/>
        <w:t xml:space="preserve">        almt = alamat.getText();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String sql = "INSERT INTO `nota`(`nama`,`telepon`,`alamat`) VALUES (?,?,?)";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stmt= conn.prepareStatement(sql);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stmt.setString(1, nm);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stmt.setString(2,t 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stmt.setString(3, almt);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int i = stmt.executeUpdate();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if(i==1){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nam=nama.getText();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t=telepon.getText();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ap=alamat.getText();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String tt=biaya.getText();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hasil.setText("Pemesan : "+nam+"\n"+"Nomor Telepon : "+t+"\n"+"Alamat : "+ap+"\n"+"Total Harga : "+tt);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}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public void pilihan1 (String pilihan1){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pes1.setText(""+pilihan1);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}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public void pilihan2 (String pilihan2){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pes2.setText(""+pilihan2);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}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public void pilihan3 (String pilihan3){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pes3.setText(""+pilihan3);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}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public void pilihan4 (String pilihan4){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pes4.setText(""+pilihan4);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}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public void pilihan5 (String pilihan5){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pes5.setText(""+pilihan5);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}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@FXML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private void out(ActionEvent event) 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try 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// Hide this current window (if this is what you want)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((Node)(event.getSource())).getScene().getWindow().hide();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// Load the new fxml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FXMLLoader fxmlLoader = new FXMLLoader();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fxmlLoader.setLocation(getClass().getResource("login.fxml"));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Scene scene = new Scene(fxmlLoader.load());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lastRenderedPageBreak/>
        <w:t xml:space="preserve">            // Create new stage (window), then set the new Scene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Stage stage = new Stage();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stage.setScene(scene);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stage.setTitle("SUSU'in");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stage.show();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} catch (IOException e) {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    System.out.println("Failed to create new Window." + e);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    }</w:t>
      </w:r>
    </w:p>
    <w:p w:rsidR="00E11146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 xml:space="preserve">    }</w:t>
      </w:r>
    </w:p>
    <w:p w:rsidR="001222D2" w:rsidRPr="00E11146" w:rsidRDefault="00E11146" w:rsidP="00E11146">
      <w:pPr>
        <w:pStyle w:val="ListParagraph"/>
        <w:tabs>
          <w:tab w:val="left" w:pos="720"/>
          <w:tab w:val="left" w:pos="1350"/>
          <w:tab w:val="left" w:pos="1440"/>
        </w:tabs>
        <w:rPr>
          <w:rFonts w:ascii="Source Sans Pro" w:eastAsia="Microsoft YaHei" w:hAnsi="Source Sans Pro" w:cs="Times New Roman"/>
          <w:color w:val="FF0000"/>
        </w:rPr>
      </w:pPr>
      <w:r w:rsidRPr="00E11146">
        <w:rPr>
          <w:rFonts w:ascii="Source Sans Pro" w:eastAsia="Microsoft YaHei" w:hAnsi="Source Sans Pro" w:cs="Times New Roman"/>
          <w:color w:val="FF0000"/>
        </w:rPr>
        <w:t>}</w:t>
      </w:r>
    </w:p>
    <w:bookmarkEnd w:id="0"/>
    <w:p w:rsidR="00E11146" w:rsidRDefault="00E11146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C33860" w:rsidRPr="00EB2937" w:rsidRDefault="00662E83" w:rsidP="00C33860">
      <w:pPr>
        <w:pStyle w:val="ListParagraph"/>
        <w:tabs>
          <w:tab w:val="left" w:pos="720"/>
          <w:tab w:val="left" w:pos="135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EB2937">
        <w:rPr>
          <w:rFonts w:ascii="Microsoft YaHei" w:eastAsia="Microsoft YaHei" w:hAnsi="Microsoft YaHei" w:cs="Times New Roman"/>
          <w:sz w:val="28"/>
          <w:szCs w:val="28"/>
        </w:rPr>
        <w:t>Link Project ada di sini</w:t>
      </w:r>
      <w:r w:rsidRPr="00EB2937">
        <w:rPr>
          <w:rFonts w:ascii="Times New Roman" w:hAnsi="Times New Roman" w:cs="Times New Roman"/>
          <w:sz w:val="28"/>
          <w:szCs w:val="28"/>
        </w:rPr>
        <w:t xml:space="preserve"> </w:t>
      </w:r>
      <w:r w:rsidR="001222D2" w:rsidRPr="00EB2937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="001222D2" w:rsidRPr="00EB293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https://github.com/felliciawidianti/MalangTravell</w:t>
        </w:r>
      </w:hyperlink>
      <w:r w:rsidR="001222D2" w:rsidRPr="00EB293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3860" w:rsidRPr="00EB2937" w:rsidSect="00835FA1">
      <w:pgSz w:w="11909" w:h="16834" w:code="9"/>
      <w:pgMar w:top="1701" w:right="1701" w:bottom="1701" w:left="1701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28" w:rsidRDefault="006D1B28" w:rsidP="00713050">
      <w:pPr>
        <w:spacing w:line="240" w:lineRule="auto"/>
      </w:pPr>
      <w:r>
        <w:separator/>
      </w:r>
    </w:p>
  </w:endnote>
  <w:endnote w:type="continuationSeparator" w:id="0">
    <w:p w:rsidR="006D1B28" w:rsidRDefault="006D1B2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altName w:val="Microsoft YaHei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45C" w:rsidRDefault="0078245C">
    <w:pPr>
      <w:pStyle w:val="Footer"/>
      <w:pBdr>
        <w:top w:val="thinThickSmallGap" w:sz="24" w:space="1" w:color="823B0B" w:themeColor="accent2" w:themeShade="7F"/>
      </w:pBdr>
      <w:rPr>
        <w:rFonts w:eastAsiaTheme="majorEastAsia" w:cstheme="majorBidi"/>
      </w:rPr>
    </w:pPr>
    <w:r>
      <w:rPr>
        <w:rFonts w:eastAsiaTheme="majorEastAsia" w:cstheme="majorBidi"/>
      </w:rPr>
      <w:t>lAporan ta pbo</w:t>
    </w:r>
    <w:r>
      <w:rPr>
        <w:rFonts w:eastAsiaTheme="majorEastAsia" w:cstheme="majorBidi"/>
      </w:rPr>
      <w:ptab w:relativeTo="margin" w:alignment="right" w:leader="none"/>
    </w:r>
    <w:r>
      <w:rPr>
        <w:rFonts w:eastAsiaTheme="majorEastAsia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11146" w:rsidRPr="00E11146">
      <w:rPr>
        <w:rFonts w:eastAsiaTheme="majorEastAsia" w:cstheme="majorBidi"/>
        <w:noProof/>
      </w:rPr>
      <w:t>19</w:t>
    </w:r>
    <w:r>
      <w:rPr>
        <w:rFonts w:eastAsiaTheme="majorEastAsia" w:cstheme="majorBidi"/>
        <w:noProof/>
      </w:rPr>
      <w:fldChar w:fldCharType="end"/>
    </w:r>
  </w:p>
  <w:p w:rsidR="00587204" w:rsidRDefault="00587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28" w:rsidRDefault="006D1B28" w:rsidP="00713050">
      <w:pPr>
        <w:spacing w:line="240" w:lineRule="auto"/>
      </w:pPr>
      <w:r>
        <w:separator/>
      </w:r>
    </w:p>
  </w:footnote>
  <w:footnote w:type="continuationSeparator" w:id="0">
    <w:p w:rsidR="006D1B28" w:rsidRDefault="006D1B2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6282709"/>
      <w:docPartObj>
        <w:docPartGallery w:val="Watermarks"/>
        <w:docPartUnique/>
      </w:docPartObj>
    </w:sdtPr>
    <w:sdtEndPr/>
    <w:sdtContent>
      <w:p w:rsidR="00587204" w:rsidRDefault="006D1B2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658603" o:spid="_x0000_s2049" type="#_x0000_t136" style="position:absolute;margin-left:0;margin-top:0;width:537.2pt;height:123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TOH LAPORA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99"/>
    <w:multiLevelType w:val="hybridMultilevel"/>
    <w:tmpl w:val="5882E528"/>
    <w:lvl w:ilvl="0" w:tplc="E3D61CF2">
      <w:start w:val="1"/>
      <w:numFmt w:val="bullet"/>
      <w:lvlText w:val="•"/>
      <w:lvlJc w:val="left"/>
    </w:lvl>
    <w:lvl w:ilvl="1" w:tplc="F41A0BB8">
      <w:numFmt w:val="decimal"/>
      <w:lvlText w:val=""/>
      <w:lvlJc w:val="left"/>
    </w:lvl>
    <w:lvl w:ilvl="2" w:tplc="07523986">
      <w:numFmt w:val="decimal"/>
      <w:lvlText w:val=""/>
      <w:lvlJc w:val="left"/>
    </w:lvl>
    <w:lvl w:ilvl="3" w:tplc="1604E262">
      <w:numFmt w:val="decimal"/>
      <w:lvlText w:val=""/>
      <w:lvlJc w:val="left"/>
    </w:lvl>
    <w:lvl w:ilvl="4" w:tplc="83024288">
      <w:numFmt w:val="decimal"/>
      <w:lvlText w:val=""/>
      <w:lvlJc w:val="left"/>
    </w:lvl>
    <w:lvl w:ilvl="5" w:tplc="AFBEB4F8">
      <w:numFmt w:val="decimal"/>
      <w:lvlText w:val=""/>
      <w:lvlJc w:val="left"/>
    </w:lvl>
    <w:lvl w:ilvl="6" w:tplc="14F09126">
      <w:numFmt w:val="decimal"/>
      <w:lvlText w:val=""/>
      <w:lvlJc w:val="left"/>
    </w:lvl>
    <w:lvl w:ilvl="7" w:tplc="EA044B7A">
      <w:numFmt w:val="decimal"/>
      <w:lvlText w:val=""/>
      <w:lvlJc w:val="left"/>
    </w:lvl>
    <w:lvl w:ilvl="8" w:tplc="0A4E9BAA">
      <w:numFmt w:val="decimal"/>
      <w:lvlText w:val=""/>
      <w:lvlJc w:val="left"/>
    </w:lvl>
  </w:abstractNum>
  <w:abstractNum w:abstractNumId="11" w15:restartNumberingAfterBreak="0">
    <w:nsid w:val="00000124"/>
    <w:multiLevelType w:val="hybridMultilevel"/>
    <w:tmpl w:val="6B0E71A6"/>
    <w:lvl w:ilvl="0" w:tplc="8612C0BC">
      <w:start w:val="1"/>
      <w:numFmt w:val="bullet"/>
      <w:lvlText w:val="•"/>
      <w:lvlJc w:val="left"/>
    </w:lvl>
    <w:lvl w:ilvl="1" w:tplc="87BEE3F4">
      <w:numFmt w:val="decimal"/>
      <w:lvlText w:val=""/>
      <w:lvlJc w:val="left"/>
    </w:lvl>
    <w:lvl w:ilvl="2" w:tplc="8F1A7C24">
      <w:numFmt w:val="decimal"/>
      <w:lvlText w:val=""/>
      <w:lvlJc w:val="left"/>
    </w:lvl>
    <w:lvl w:ilvl="3" w:tplc="113EBE16">
      <w:numFmt w:val="decimal"/>
      <w:lvlText w:val=""/>
      <w:lvlJc w:val="left"/>
    </w:lvl>
    <w:lvl w:ilvl="4" w:tplc="D53271CC">
      <w:numFmt w:val="decimal"/>
      <w:lvlText w:val=""/>
      <w:lvlJc w:val="left"/>
    </w:lvl>
    <w:lvl w:ilvl="5" w:tplc="3998D23E">
      <w:numFmt w:val="decimal"/>
      <w:lvlText w:val=""/>
      <w:lvlJc w:val="left"/>
    </w:lvl>
    <w:lvl w:ilvl="6" w:tplc="13F4FE02">
      <w:numFmt w:val="decimal"/>
      <w:lvlText w:val=""/>
      <w:lvlJc w:val="left"/>
    </w:lvl>
    <w:lvl w:ilvl="7" w:tplc="4E522160">
      <w:numFmt w:val="decimal"/>
      <w:lvlText w:val=""/>
      <w:lvlJc w:val="left"/>
    </w:lvl>
    <w:lvl w:ilvl="8" w:tplc="CC460ECC">
      <w:numFmt w:val="decimal"/>
      <w:lvlText w:val=""/>
      <w:lvlJc w:val="left"/>
    </w:lvl>
  </w:abstractNum>
  <w:abstractNum w:abstractNumId="12" w15:restartNumberingAfterBreak="0">
    <w:nsid w:val="00000F3E"/>
    <w:multiLevelType w:val="hybridMultilevel"/>
    <w:tmpl w:val="4B42B58A"/>
    <w:lvl w:ilvl="0" w:tplc="0288637E">
      <w:start w:val="1"/>
      <w:numFmt w:val="bullet"/>
      <w:lvlText w:val="•"/>
      <w:lvlJc w:val="left"/>
    </w:lvl>
    <w:lvl w:ilvl="1" w:tplc="78246366">
      <w:numFmt w:val="decimal"/>
      <w:lvlText w:val=""/>
      <w:lvlJc w:val="left"/>
    </w:lvl>
    <w:lvl w:ilvl="2" w:tplc="D6FACD0A">
      <w:numFmt w:val="decimal"/>
      <w:lvlText w:val=""/>
      <w:lvlJc w:val="left"/>
    </w:lvl>
    <w:lvl w:ilvl="3" w:tplc="9036E262">
      <w:numFmt w:val="decimal"/>
      <w:lvlText w:val=""/>
      <w:lvlJc w:val="left"/>
    </w:lvl>
    <w:lvl w:ilvl="4" w:tplc="788022C6">
      <w:numFmt w:val="decimal"/>
      <w:lvlText w:val=""/>
      <w:lvlJc w:val="left"/>
    </w:lvl>
    <w:lvl w:ilvl="5" w:tplc="8236C6B2">
      <w:numFmt w:val="decimal"/>
      <w:lvlText w:val=""/>
      <w:lvlJc w:val="left"/>
    </w:lvl>
    <w:lvl w:ilvl="6" w:tplc="2D3842D4">
      <w:numFmt w:val="decimal"/>
      <w:lvlText w:val=""/>
      <w:lvlJc w:val="left"/>
    </w:lvl>
    <w:lvl w:ilvl="7" w:tplc="30745052">
      <w:numFmt w:val="decimal"/>
      <w:lvlText w:val=""/>
      <w:lvlJc w:val="left"/>
    </w:lvl>
    <w:lvl w:ilvl="8" w:tplc="EA8E090C">
      <w:numFmt w:val="decimal"/>
      <w:lvlText w:val=""/>
      <w:lvlJc w:val="left"/>
    </w:lvl>
  </w:abstractNum>
  <w:abstractNum w:abstractNumId="13" w15:restartNumberingAfterBreak="0">
    <w:nsid w:val="0000390C"/>
    <w:multiLevelType w:val="hybridMultilevel"/>
    <w:tmpl w:val="98B4E0B8"/>
    <w:lvl w:ilvl="0" w:tplc="92765FBA">
      <w:start w:val="1"/>
      <w:numFmt w:val="bullet"/>
      <w:lvlText w:val="•"/>
      <w:lvlJc w:val="left"/>
    </w:lvl>
    <w:lvl w:ilvl="1" w:tplc="DE68F86A">
      <w:numFmt w:val="decimal"/>
      <w:lvlText w:val=""/>
      <w:lvlJc w:val="left"/>
    </w:lvl>
    <w:lvl w:ilvl="2" w:tplc="7B946272">
      <w:numFmt w:val="decimal"/>
      <w:lvlText w:val=""/>
      <w:lvlJc w:val="left"/>
    </w:lvl>
    <w:lvl w:ilvl="3" w:tplc="05E216CA">
      <w:numFmt w:val="decimal"/>
      <w:lvlText w:val=""/>
      <w:lvlJc w:val="left"/>
    </w:lvl>
    <w:lvl w:ilvl="4" w:tplc="CBDA0938">
      <w:numFmt w:val="decimal"/>
      <w:lvlText w:val=""/>
      <w:lvlJc w:val="left"/>
    </w:lvl>
    <w:lvl w:ilvl="5" w:tplc="F65CD044">
      <w:numFmt w:val="decimal"/>
      <w:lvlText w:val=""/>
      <w:lvlJc w:val="left"/>
    </w:lvl>
    <w:lvl w:ilvl="6" w:tplc="51E41A5A">
      <w:numFmt w:val="decimal"/>
      <w:lvlText w:val=""/>
      <w:lvlJc w:val="left"/>
    </w:lvl>
    <w:lvl w:ilvl="7" w:tplc="4C409C4C">
      <w:numFmt w:val="decimal"/>
      <w:lvlText w:val=""/>
      <w:lvlJc w:val="left"/>
    </w:lvl>
    <w:lvl w:ilvl="8" w:tplc="8DDA727A">
      <w:numFmt w:val="decimal"/>
      <w:lvlText w:val=""/>
      <w:lvlJc w:val="left"/>
    </w:lvl>
  </w:abstractNum>
  <w:abstractNum w:abstractNumId="14" w15:restartNumberingAfterBreak="0">
    <w:nsid w:val="00007E87"/>
    <w:multiLevelType w:val="hybridMultilevel"/>
    <w:tmpl w:val="4D400CEE"/>
    <w:lvl w:ilvl="0" w:tplc="4C6410CC">
      <w:start w:val="1"/>
      <w:numFmt w:val="bullet"/>
      <w:lvlText w:val="-"/>
      <w:lvlJc w:val="left"/>
    </w:lvl>
    <w:lvl w:ilvl="1" w:tplc="A20E7A98">
      <w:start w:val="1"/>
      <w:numFmt w:val="decimal"/>
      <w:lvlText w:val="%2."/>
      <w:lvlJc w:val="left"/>
    </w:lvl>
    <w:lvl w:ilvl="2" w:tplc="815E9206">
      <w:start w:val="1"/>
      <w:numFmt w:val="bullet"/>
      <w:lvlText w:val="•"/>
      <w:lvlJc w:val="left"/>
    </w:lvl>
    <w:lvl w:ilvl="3" w:tplc="6BB21FFC">
      <w:numFmt w:val="decimal"/>
      <w:lvlText w:val=""/>
      <w:lvlJc w:val="left"/>
    </w:lvl>
    <w:lvl w:ilvl="4" w:tplc="48266456">
      <w:numFmt w:val="decimal"/>
      <w:lvlText w:val=""/>
      <w:lvlJc w:val="left"/>
    </w:lvl>
    <w:lvl w:ilvl="5" w:tplc="B42ED9F0">
      <w:numFmt w:val="decimal"/>
      <w:lvlText w:val=""/>
      <w:lvlJc w:val="left"/>
    </w:lvl>
    <w:lvl w:ilvl="6" w:tplc="7C24D626">
      <w:numFmt w:val="decimal"/>
      <w:lvlText w:val=""/>
      <w:lvlJc w:val="left"/>
    </w:lvl>
    <w:lvl w:ilvl="7" w:tplc="1F4AC58E">
      <w:numFmt w:val="decimal"/>
      <w:lvlText w:val=""/>
      <w:lvlJc w:val="left"/>
    </w:lvl>
    <w:lvl w:ilvl="8" w:tplc="947AB1E8">
      <w:numFmt w:val="decimal"/>
      <w:lvlText w:val=""/>
      <w:lvlJc w:val="left"/>
    </w:lvl>
  </w:abstractNum>
  <w:abstractNum w:abstractNumId="15" w15:restartNumberingAfterBreak="0">
    <w:nsid w:val="3F513525"/>
    <w:multiLevelType w:val="hybridMultilevel"/>
    <w:tmpl w:val="2A88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3B36"/>
    <w:multiLevelType w:val="hybridMultilevel"/>
    <w:tmpl w:val="7E68F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33094"/>
    <w:multiLevelType w:val="hybridMultilevel"/>
    <w:tmpl w:val="16E4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B5"/>
    <w:rsid w:val="00022E2F"/>
    <w:rsid w:val="000353A6"/>
    <w:rsid w:val="0006350A"/>
    <w:rsid w:val="000B0C2C"/>
    <w:rsid w:val="000E5C48"/>
    <w:rsid w:val="0011675E"/>
    <w:rsid w:val="001222D2"/>
    <w:rsid w:val="00125981"/>
    <w:rsid w:val="00125AB1"/>
    <w:rsid w:val="00135EC8"/>
    <w:rsid w:val="00151C62"/>
    <w:rsid w:val="00156C8A"/>
    <w:rsid w:val="00184BAC"/>
    <w:rsid w:val="001B403A"/>
    <w:rsid w:val="001C0E70"/>
    <w:rsid w:val="001F2D0E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A4823"/>
    <w:rsid w:val="002B091C"/>
    <w:rsid w:val="002B6072"/>
    <w:rsid w:val="002C2CDD"/>
    <w:rsid w:val="002C54D7"/>
    <w:rsid w:val="002D45C6"/>
    <w:rsid w:val="002E3A02"/>
    <w:rsid w:val="00313E86"/>
    <w:rsid w:val="00364079"/>
    <w:rsid w:val="00375460"/>
    <w:rsid w:val="00375AEC"/>
    <w:rsid w:val="004077FB"/>
    <w:rsid w:val="00424DD9"/>
    <w:rsid w:val="00426C67"/>
    <w:rsid w:val="00435F85"/>
    <w:rsid w:val="004412FA"/>
    <w:rsid w:val="00443F85"/>
    <w:rsid w:val="0046775F"/>
    <w:rsid w:val="004717C5"/>
    <w:rsid w:val="004A7665"/>
    <w:rsid w:val="004D1383"/>
    <w:rsid w:val="004D4DB9"/>
    <w:rsid w:val="004D7F4E"/>
    <w:rsid w:val="004E5322"/>
    <w:rsid w:val="005401E6"/>
    <w:rsid w:val="00543DB7"/>
    <w:rsid w:val="0055382B"/>
    <w:rsid w:val="00587204"/>
    <w:rsid w:val="005A530F"/>
    <w:rsid w:val="005D4417"/>
    <w:rsid w:val="00610578"/>
    <w:rsid w:val="00641630"/>
    <w:rsid w:val="00662E83"/>
    <w:rsid w:val="006658C4"/>
    <w:rsid w:val="00684488"/>
    <w:rsid w:val="006A3CE7"/>
    <w:rsid w:val="006C4C50"/>
    <w:rsid w:val="006D1B28"/>
    <w:rsid w:val="006E1DC7"/>
    <w:rsid w:val="006E7384"/>
    <w:rsid w:val="00706F7F"/>
    <w:rsid w:val="00713050"/>
    <w:rsid w:val="00746F7F"/>
    <w:rsid w:val="007623E5"/>
    <w:rsid w:val="0078245C"/>
    <w:rsid w:val="00786D92"/>
    <w:rsid w:val="00796BFE"/>
    <w:rsid w:val="007B517A"/>
    <w:rsid w:val="007C16C5"/>
    <w:rsid w:val="007C7C1A"/>
    <w:rsid w:val="00810B0F"/>
    <w:rsid w:val="00811117"/>
    <w:rsid w:val="00835FA1"/>
    <w:rsid w:val="00864D4A"/>
    <w:rsid w:val="008A1907"/>
    <w:rsid w:val="008A519D"/>
    <w:rsid w:val="008C44E9"/>
    <w:rsid w:val="008E1D0F"/>
    <w:rsid w:val="009949BF"/>
    <w:rsid w:val="009D00A0"/>
    <w:rsid w:val="009D6855"/>
    <w:rsid w:val="009F75B3"/>
    <w:rsid w:val="00A10BA4"/>
    <w:rsid w:val="00A238EE"/>
    <w:rsid w:val="00A42540"/>
    <w:rsid w:val="00AB3181"/>
    <w:rsid w:val="00AB3746"/>
    <w:rsid w:val="00AD22CE"/>
    <w:rsid w:val="00AF5925"/>
    <w:rsid w:val="00B01805"/>
    <w:rsid w:val="00B46856"/>
    <w:rsid w:val="00B56E1F"/>
    <w:rsid w:val="00B60A88"/>
    <w:rsid w:val="00B66BFE"/>
    <w:rsid w:val="00B919C3"/>
    <w:rsid w:val="00B934AD"/>
    <w:rsid w:val="00BC24EA"/>
    <w:rsid w:val="00BC3D73"/>
    <w:rsid w:val="00BC50B5"/>
    <w:rsid w:val="00C018EF"/>
    <w:rsid w:val="00C05502"/>
    <w:rsid w:val="00C2098A"/>
    <w:rsid w:val="00C33860"/>
    <w:rsid w:val="00C57D37"/>
    <w:rsid w:val="00C7741E"/>
    <w:rsid w:val="00CA3DF1"/>
    <w:rsid w:val="00CA4581"/>
    <w:rsid w:val="00CA56C1"/>
    <w:rsid w:val="00CE18D5"/>
    <w:rsid w:val="00D123DB"/>
    <w:rsid w:val="00D87154"/>
    <w:rsid w:val="00D93E99"/>
    <w:rsid w:val="00DD68D8"/>
    <w:rsid w:val="00E024C9"/>
    <w:rsid w:val="00E10F3D"/>
    <w:rsid w:val="00E11146"/>
    <w:rsid w:val="00E22E87"/>
    <w:rsid w:val="00E8007E"/>
    <w:rsid w:val="00E96C92"/>
    <w:rsid w:val="00EB2937"/>
    <w:rsid w:val="00EF7109"/>
    <w:rsid w:val="00F207C0"/>
    <w:rsid w:val="00F20AE5"/>
    <w:rsid w:val="00F30A68"/>
    <w:rsid w:val="00F328B4"/>
    <w:rsid w:val="00F645C7"/>
    <w:rsid w:val="00F87ECA"/>
    <w:rsid w:val="00F9000F"/>
    <w:rsid w:val="00FB611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00C8C0"/>
  <w15:docId w15:val="{8F891574-0738-4501-8D8E-1F547F8F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customStyle="1" w:styleId="GridTable1Light1">
    <w:name w:val="Grid Table 1 Light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1057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customStyle="1" w:styleId="PlainTable11">
    <w:name w:val="Plain Table 1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Mention">
    <w:name w:val="Mention"/>
    <w:basedOn w:val="DefaultParagraphFont"/>
    <w:uiPriority w:val="99"/>
    <w:semiHidden/>
    <w:unhideWhenUsed/>
    <w:rsid w:val="00BC3D7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github.com/felliciawidianti/MalangTravell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id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1B2293DF23451C8E298D016191B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71E0-AAD7-426D-B2EA-E1A1AC68EC04}"/>
      </w:docPartPr>
      <w:docPartBody>
        <w:p w:rsidR="007469B6" w:rsidRDefault="00B94050">
          <w:pPr>
            <w:pStyle w:val="DA1B2293DF23451C8E298D016191B4C4"/>
          </w:pPr>
          <w:r>
            <w:t>YN</w:t>
          </w:r>
        </w:p>
      </w:docPartBody>
    </w:docPart>
    <w:docPart>
      <w:docPartPr>
        <w:name w:val="AF53C05D7D3C446CBBB2BE99F2FF6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1686-E931-4B82-82A1-42809FE021C7}"/>
      </w:docPartPr>
      <w:docPartBody>
        <w:p w:rsidR="007469B6" w:rsidRDefault="00B94050">
          <w:pPr>
            <w:pStyle w:val="AF53C05D7D3C446CBBB2BE99F2FF6D1C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altName w:val="Microsoft YaHei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88"/>
    <w:rsid w:val="001F1B9C"/>
    <w:rsid w:val="00233788"/>
    <w:rsid w:val="00445FBC"/>
    <w:rsid w:val="005E250E"/>
    <w:rsid w:val="007469B6"/>
    <w:rsid w:val="00B94050"/>
    <w:rsid w:val="00CE3BFA"/>
    <w:rsid w:val="00D3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B2293DF23451C8E298D016191B4C4">
    <w:name w:val="DA1B2293DF23451C8E298D016191B4C4"/>
  </w:style>
  <w:style w:type="paragraph" w:customStyle="1" w:styleId="9DFB319C1AB74FB082B242905380D880">
    <w:name w:val="9DFB319C1AB74FB082B242905380D880"/>
  </w:style>
  <w:style w:type="paragraph" w:customStyle="1" w:styleId="1462A18FE82E42B1B9CB1A0E4E86B237">
    <w:name w:val="1462A18FE82E42B1B9CB1A0E4E86B237"/>
  </w:style>
  <w:style w:type="paragraph" w:customStyle="1" w:styleId="A88234386DA34BCA8094E66B713C5952">
    <w:name w:val="A88234386DA34BCA8094E66B713C5952"/>
  </w:style>
  <w:style w:type="paragraph" w:customStyle="1" w:styleId="DF68BCC5617A47928CF8AD3E131C481E">
    <w:name w:val="DF68BCC5617A47928CF8AD3E131C481E"/>
  </w:style>
  <w:style w:type="paragraph" w:customStyle="1" w:styleId="AA98F69F00B842D2A2F4F708F58D34DC">
    <w:name w:val="AA98F69F00B842D2A2F4F708F58D34DC"/>
  </w:style>
  <w:style w:type="paragraph" w:customStyle="1" w:styleId="5CA2BBDFAC054F5CB9BFFB477263EF02">
    <w:name w:val="5CA2BBDFAC054F5CB9BFFB477263EF02"/>
  </w:style>
  <w:style w:type="paragraph" w:customStyle="1" w:styleId="5FF50B22366E43FF9D9A5288D7A1039F">
    <w:name w:val="5FF50B22366E43FF9D9A5288D7A1039F"/>
  </w:style>
  <w:style w:type="paragraph" w:customStyle="1" w:styleId="21B309E31C254C4AA03374E9E8CD8EA8">
    <w:name w:val="21B309E31C254C4AA03374E9E8CD8EA8"/>
  </w:style>
  <w:style w:type="paragraph" w:customStyle="1" w:styleId="AF53C05D7D3C446CBBB2BE99F2FF6D1C">
    <w:name w:val="AF53C05D7D3C446CBBB2BE99F2FF6D1C"/>
  </w:style>
  <w:style w:type="paragraph" w:customStyle="1" w:styleId="4811E58F94CB40D5B2991C097C2FB09B">
    <w:name w:val="4811E58F94CB40D5B2991C097C2FB09B"/>
  </w:style>
  <w:style w:type="paragraph" w:customStyle="1" w:styleId="CB8F84C99F6349EC86379B9CD052740C">
    <w:name w:val="CB8F84C99F6349EC86379B9CD052740C"/>
  </w:style>
  <w:style w:type="paragraph" w:customStyle="1" w:styleId="97D12C7317344D3DB9E6566B7B2502F8">
    <w:name w:val="97D12C7317344D3DB9E6566B7B2502F8"/>
  </w:style>
  <w:style w:type="paragraph" w:customStyle="1" w:styleId="2CBF60CFDC7D4E93BF2C8D4E00110C52">
    <w:name w:val="2CBF60CFDC7D4E93BF2C8D4E00110C52"/>
  </w:style>
  <w:style w:type="paragraph" w:customStyle="1" w:styleId="C3867388DEAC45DFBE36F5FB6BB3482E">
    <w:name w:val="C3867388DEAC45DFBE36F5FB6BB3482E"/>
  </w:style>
  <w:style w:type="paragraph" w:customStyle="1" w:styleId="F95ECBFF5FAA4AE183CD47DA51315079">
    <w:name w:val="F95ECBFF5FAA4AE183CD47DA51315079"/>
  </w:style>
  <w:style w:type="paragraph" w:customStyle="1" w:styleId="DD938D1827594F9F8282A930886BB761">
    <w:name w:val="DD938D1827594F9F8282A930886BB761"/>
  </w:style>
  <w:style w:type="paragraph" w:customStyle="1" w:styleId="03F709D7870E4035A6E465C5C94A8A65">
    <w:name w:val="03F709D7870E4035A6E465C5C94A8A65"/>
  </w:style>
  <w:style w:type="paragraph" w:customStyle="1" w:styleId="8349AC0E25EA42E8BE45874042B7B9D5">
    <w:name w:val="8349AC0E25EA42E8BE45874042B7B9D5"/>
  </w:style>
  <w:style w:type="paragraph" w:customStyle="1" w:styleId="854B895954B54974B4F0026520319751">
    <w:name w:val="854B895954B54974B4F0026520319751"/>
    <w:rsid w:val="00233788"/>
  </w:style>
  <w:style w:type="paragraph" w:customStyle="1" w:styleId="35CB2BEE477E45F7A36ECE78EB577E11">
    <w:name w:val="35CB2BEE477E45F7A36ECE78EB577E11"/>
    <w:rsid w:val="00233788"/>
  </w:style>
  <w:style w:type="paragraph" w:customStyle="1" w:styleId="D9D742016C5F4DC8A6896E0B3AA4C952">
    <w:name w:val="D9D742016C5F4DC8A6896E0B3AA4C952"/>
    <w:rsid w:val="00233788"/>
  </w:style>
  <w:style w:type="paragraph" w:customStyle="1" w:styleId="B3004A646FC64D1BAFC74B4AE75932B3">
    <w:name w:val="B3004A646FC64D1BAFC74B4AE75932B3"/>
    <w:rsid w:val="00445FBC"/>
    <w:pPr>
      <w:spacing w:after="200" w:line="276" w:lineRule="auto"/>
    </w:pPr>
  </w:style>
  <w:style w:type="paragraph" w:customStyle="1" w:styleId="8FEA4B24A3BA46EFB91AA7C2E0899F4C">
    <w:name w:val="8FEA4B24A3BA46EFB91AA7C2E0899F4C"/>
    <w:rsid w:val="00445FB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w:rsidRDefault="00BC50B5"&gt;&lt;w:r w:rsidRPr="00BC50B5"&gt;&lt;w:t xml:space="preserve"&gt;tugas akhir pbo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w:val="0055382B"/&gt;&lt;/w:style&gt;&lt;w:style w:type="paragraph" w:styleId="Heading1"&gt;&lt;w:name w:val="heading 1"/&gt;&lt;w:basedOn w:val="Normal"/&gt;&lt;w:link w:val="Heading1Char"/&gt;&lt;w:uiPriority w:val="9"/&gt;&lt;w:qFormat/&gt;&lt;w:rsid w:val="009D6855"/&gt;&lt;w:pPr&gt;&lt;w:keepNext/&gt;&lt;w:keepLines/&gt;&lt;w:spacing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w:val="00284544"/&gt;&lt;w:pPr&gt;&lt;w:keepNext/&gt;&lt;w:keepLines/&gt;&lt;w:spacing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w:val="0055382B"/&gt;&lt;w:pPr&gt;&lt;w:keepNext/&gt;&lt;w:keepLines/&gt;&lt;w:pBdr&gt;&lt;w:bottom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w:val="0055382B"/&gt;&lt;w:pPr&gt;&lt;w:keepNext/&gt;&lt;w:keepLines/&gt;&lt;w:spacing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w:val="00610578"/&gt;&lt;w:pPr&gt;&lt;w:keepNext/&gt;&lt;w:keepLines/&gt;&lt;w:spacing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w:val="00610578"/&gt;&lt;w:pPr&gt;&lt;w:keepNext/&gt;&lt;w:keepLines/&gt;&lt;w:spacing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w:val="00610578"/&gt;&lt;w:pPr&gt;&lt;w:keepNext/&gt;&lt;w:keepLines/&gt;&lt;w:spacing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w:val="00F9000F"/&gt;&lt;w:pPr&gt;&lt;w:keepNext/&gt;&lt;w:keepLines/&gt;&lt;w:spacing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w:val="00F9000F"/&gt;&lt;w:pPr&gt;&lt;w:keepNext/&gt;&lt;w:keepLines/&gt;&lt;w:spacing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w:val="00284544"/&gt;&lt;w:rPr&gt;&lt;w:rFonts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w:val="0055382B"/&gt;&lt;w:rPr&gt;&lt;w:rFonts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w:val="009D6855"/&gt;&lt;w:rPr&gt;&lt;w:rFonts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w:val="00D123DB"/&gt;&lt;w:rPr&gt;&lt;w:color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w:val="0055382B"/&gt;&lt;w:rPr&gt;&lt;w:rFonts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w:val="00151C62"/&gt;&lt;w:pPr&gt;&lt;w:spacing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w:val="0055382B"/&gt;&lt;w:pPr&gt;&lt;w:spacing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w:val="00151C62"/&gt;&lt;/w:style&gt;&lt;w:style w:type="paragraph" w:styleId="Footer"&gt;&lt;w:name w:val="footer"/&gt;&lt;w:basedOn w:val="Normal"/&gt;&lt;w:link w:val="FooterChar"/&gt;&lt;w:uiPriority w:val="99"/&gt;&lt;w:unhideWhenUsed/&gt;&lt;w:rsid w:val="00151C62"/&gt;&lt;w:pPr&gt;&lt;w:spacing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w:val="00151C62"/&gt;&lt;w:rPr&gt;&lt;w:rFonts w:asciiTheme="majorHAnsi" w:hAnsiTheme="majorHAnsi"/&gt;&lt;w:caps/&gt;&lt;/w:rPr&gt;&lt;/w:style&gt;&lt;w:style w:type="paragraph" w:styleId="Salutation"&gt;&lt;w:name w:val="Salutation"/&gt;&lt;w:basedOn w:val="Normal"/&gt;&lt;w:next w:val="Normal"/&gt;&lt;w:link w:val="SalutationChar"/&gt;&lt;w:uiPriority w:val="12"/&gt;&lt;w:qFormat/&gt;&lt;w:rsid w:val="00AD22CE"/&gt;&lt;/w:style&gt;&lt;w:style w:type="character" w:customStyle="1" w:styleId="SalutationChar"&gt;&lt;w:name w:val="Salutation Char"/&gt;&lt;w:basedOn w:val="DefaultParagraphFont"/&gt;&lt;w:link w:val="Salutation"/&gt;&lt;w:uiPriority w:val="12"/&gt;&lt;w:rsid w:val="00AD22CE"/&gt;&lt;/w:style&gt;&lt;w:style w:type="paragraph" w:styleId="Closing"&gt;&lt;w:name w:val="Closing"/&gt;&lt;w:basedOn w:val="Normal"/&gt;&lt;w:next w:val="Signature"/&gt;&lt;w:link w:val="ClosingChar"/&gt;&lt;w:uiPriority w:val="13"/&gt;&lt;w:qFormat/&gt;&lt;w:rsid w:val="00AD22CE"/&gt;&lt;w:pPr&gt;&lt;w:spacing w:before="360"/&gt;&lt;w:contextualSpacing/&gt;&lt;/w:pPr&gt;&lt;/w:style&gt;&lt;w:style w:type="character" w:customStyle="1" w:styleId="ClosingChar"&gt;&lt;w:name w:val="Closing Char"/&gt;&lt;w:basedOn w:val="DefaultParagraphFont"/&gt;&lt;w:link w:val="Closing"/&gt;&lt;w:uiPriority w:val="13"/&gt;&lt;w:rsid w:val="00AD22CE"/&gt;&lt;/w:style&gt;&lt;w:style w:type="paragraph" w:styleId="Signature"&gt;&lt;w:name w:val="Signature"/&gt;&lt;w:basedOn w:val="Normal"/&gt;&lt;w:next w:val="Normal"/&gt;&lt;w:link w:val="SignatureChar"/&gt;&lt;w:uiPriority w:val="14"/&gt;&lt;w:qFormat/&gt;&lt;w:rsid w:val="00AD22CE"/&gt;&lt;w:pPr&gt;&lt;w:spacing w:after="200" w:line="240" w:lineRule="auto"/&gt;&lt;/w:pPr&gt;&lt;/w:style&gt;&lt;w:style w:type="character" w:customStyle="1" w:styleId="SignatureChar"&gt;&lt;w:name w:val="Signature Char"/&gt;&lt;w:basedOn w:val="DefaultParagraphFont"/&gt;&lt;w:link w:val="Signature"/&gt;&lt;w:uiPriority w:val="14"/&gt;&lt;w:rsid w:val="007623E5"/&gt;&lt;/w:style&gt;&lt;w:style w:type="paragraph" w:styleId="Date"&gt;&lt;w:name w:val="Date"/&gt;&lt;w:basedOn w:val="Normal"/&gt;&lt;w:next w:val="Normal"/&gt;&lt;w:link w:val="DateChar"/&gt;&lt;w:uiPriority w:val="11"/&gt;&lt;w:qFormat/&gt;&lt;w:rsid w:val="00AD22CE"/&gt;&lt;w:pPr&gt;&lt;w:spacing w:before="780" w:after="200"/&gt;&lt;/w:pPr&gt;&lt;/w:style&gt;&lt;w:style w:type="character" w:customStyle="1" w:styleId="DateChar"&gt;&lt;w:name w:val="Date Char"/&gt;&lt;w:basedOn w:val="DefaultParagraphFont"/&gt;&lt;w:link w:val="Date"/&gt;&lt;w:uiPriority w:val="11"/&gt;&lt;w:rsid w:val="00AD22CE"/&gt;&lt;/w:style&gt;&lt;w:style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w:val="00F9000F"/&gt;&lt;w:rPr&gt;&lt;w:rFonts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w:val="00F9000F"/&gt;&lt;w:rPr&gt;&lt;w:rFonts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w:val="00F9000F"/&gt;&lt;w:pPr&gt;&lt;w:spacing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w:val="00F9000F"/&gt;&lt;w:rPr&gt;&lt;w:rFonts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w:val="00F9000F"/&gt;&lt;w:pPr&gt;&lt;w:numPr&gt;&lt;w:ilvl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w:val="00F9000F"/&gt;&lt;w:rPr&gt;&lt;w:rFonts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w:val="00610578"/&gt;&lt;w:pPr&gt;&lt;w:spacing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w:val="00610578"/&gt;&lt;w:rPr&gt;&lt;w:rFonts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w:val="00610578"/&gt;&lt;/w:style&gt;&lt;w:style w:type="paragraph" w:styleId="BlockText"&gt;&lt;w:name w:val="Block Text"/&gt;&lt;w:basedOn w:val="Normal"/&gt;&lt;w:uiPriority w:val="99"/&gt;&lt;w:semiHidden/&gt;&lt;w:unhideWhenUsed/&gt;&lt;w:rsid w:val="00D123DB"/&gt;&lt;w:pPr&gt;&lt;w:pBdr&gt;&lt;w:top w:val="single" w:sz="2" w:space="10" w:color="EA4E4E" w:themeColor="accent1" w:shadow="1"/&gt;&lt;w:left w:val="single" w:sz="2" w:space="10" w:color="EA4E4E" w:themeColor="accent1" w:shadow="1"/&gt;&lt;w:bottom w:val="single" w:sz="2" w:space="10" w:color="EA4E4E" w:themeColor="accent1" w:shadow="1"/&gt;&lt;w:right w:val="single" w:sz="2" w:space="10" w:color="EA4E4E" w:themeColor="accent1" w:shadow="1"/&gt;&lt;/w:pBdr&gt;&lt;w:ind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w:val="00610578"/&gt;&lt;w:pPr&gt;&lt;w:spacing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w:val="00610578"/&gt;&lt;/w:style&gt;&lt;w:style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w:val="00610578"/&gt;&lt;w:pPr&gt;&lt;w:spacing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w:val="00610578"/&gt;&lt;/w:style&gt;&lt;w:style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w:val="00610578"/&gt;&lt;w:pPr&gt;&lt;w:spacing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w:val="00610578"/&gt;&lt;w:rPr&gt;&lt;w:szCs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w:val="00610578"/&gt;&lt;w:pPr&gt;&lt;w:spacing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w:val="00610578"/&gt;&lt;/w:style&gt;&lt;w:style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w:val="00610578"/&gt;&lt;w:pPr&gt;&lt;w:spacing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w:val="00610578"/&gt;&lt;/w:style&gt;&lt;w:style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w:val="00610578"/&gt;&lt;w:pPr&gt;&lt;w:spacing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w:val="00610578"/&gt;&lt;/w:style&gt;&lt;w:style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w:val="00610578"/&gt;&lt;w:pPr&gt;&lt;w:spacing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w:val="00610578"/&gt;&lt;/w:style&gt;&lt;w:style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w:val="00610578"/&gt;&lt;w:pPr&gt;&lt;w:spacing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w:val="00610578"/&gt;&lt;w:rPr&gt;&lt;w:szCs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w:val="00610578"/&gt;&lt;w:rPr&gt;&lt;w:b/&gt;&lt;w:bCs/&gt;&lt;w:i/&gt;&lt;w:iCs/&gt;&lt;w:spacing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w:val="00610578"/&gt;&lt;w:pPr&gt;&lt;w:spacing w:after="200" w:line="240" w:lineRule="auto"/&gt;&lt;/w:pPr&gt;&lt;w:rPr&gt;&lt;w:i/&gt;&lt;w:iCs/&gt;&lt;w:color w:val="44546A" w:themeColor="text2"/&gt;&lt;w:szCs w:val="18"/&gt;&lt;/w:rPr&gt;&lt;/w:style&gt;&lt;w:style w:type="table" w:styleId="ColorfulGrid"&gt;&lt;w:name w:val="Colorful Grid"/&gt;&lt;w:basedOn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w:val="00610578"/&gt;&lt;w:rPr&gt;&lt;w:sz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w:val="00610578"/&gt;&lt;w:pPr&gt;&lt;w:spacing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w:val="00610578"/&gt;&lt;w:rPr&gt;&lt;w:szCs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w:val="00610578"/&gt;&lt;w:rPr&gt;&lt;w:b/&gt;&lt;w:bCs/&gt;&lt;/w:rPr&gt;&lt;/w:style&gt;&lt;w:style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w:val="00610578"/&gt;&lt;w:rPr&gt;&lt;w:b/&gt;&lt;w:bCs/&gt;&lt;w:szCs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w:val="00610578"/&gt;&lt;w:pPr&gt;&lt;w:spacing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w:val="00610578"/&gt;&lt;w:rPr&gt;&lt;w:rFonts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w:val="00610578"/&gt;&lt;w:pPr&gt;&lt;w:spacing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w:val="00610578"/&gt;&lt;/w:style&gt;&lt;w:style w:type="character" w:styleId="Emphasis"&gt;&lt;w:name w:val="Emphasis"/&gt;&lt;w:basedOn w:val="DefaultParagraphFont"/&gt;&lt;w:uiPriority w:val="10"/&gt;&lt;w:semiHidden/&gt;&lt;w:unhideWhenUsed/&gt;&lt;w:rsid w:val="00610578"/&gt;&lt;w:rPr&gt;&lt;w:i/&gt;&lt;w:iCs/&gt;&lt;/w:rPr&gt;&lt;/w:style&gt;&lt;w:style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w:val="00610578"/&gt;&lt;w:rPr&gt;&lt;w:vertAlign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w:val="00610578"/&gt;&lt;w:pPr&gt;&lt;w:spacing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w:val="00610578"/&gt;&lt;w:rPr&gt;&lt;w:szCs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w:val="00610578"/&gt;&lt;w:pPr&gt;&lt;w:framePr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w:val="00610578"/&gt;&lt;w:rPr&gt;&lt;w:color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w:val="00610578"/&gt;&lt;w:rPr&gt;&lt;w:vertAlign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w:val="00610578"/&gt;&lt;w:pPr&gt;&lt;w:spacing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w:val="00610578"/&gt;&lt;w:rPr&gt;&lt;w:szCs w:val="20"/&gt;&lt;/w:rPr&gt;&lt;/w:style&gt;&lt;w:style w:type="table" w:styleId="GridTable1Light"&gt;&lt;w:name w:val="Grid Table 1 Light"/&gt;&lt;w:basedOn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w:val="00610578"/&gt;&lt;w:rPr&gt;&lt;w:rFonts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w:val="00610578"/&gt;&lt;w:rPr&gt;&lt;w:rFonts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w:val="00610578"/&gt;&lt;w:rPr&gt;&lt;w:rFonts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w:val="00610578"/&gt;&lt;/w:style&gt;&lt;w:style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w:val="00610578"/&gt;&lt;w:pPr&gt;&lt;w:spacing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w:val="00610578"/&gt;&lt;w:rPr&gt;&lt;w:i/&gt;&lt;w:iCs/&gt;&lt;/w:rPr&gt;&lt;/w:style&gt;&lt;w:style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w:val="00610578"/&gt;&lt;w:rPr&gt;&lt;w:i/&gt;&lt;w:iCs/&gt;&lt;/w:rPr&gt;&lt;/w:style&gt;&lt;w:style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w:val="00610578"/&gt;&lt;w:rPr&gt;&lt;w:rFonts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w:val="00610578"/&gt;&lt;w:rPr&gt;&lt;w:i/&gt;&lt;w:iCs/&gt;&lt;/w:rPr&gt;&lt;/w:style&gt;&lt;w:style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w:val="00610578"/&gt;&lt;w:rPr&gt;&lt;w:rFonts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w:val="00610578"/&gt;&lt;w:pPr&gt;&lt;w:spacing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w:val="00610578"/&gt;&lt;w:rPr&gt;&lt;w:rFonts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w:val="00610578"/&gt;&lt;w:rPr&gt;&lt;w:rFonts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w:val="00610578"/&gt;&lt;w:rPr&gt;&lt;w:rFonts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w:val="00610578"/&gt;&lt;w:rPr&gt;&lt;w:i/&gt;&lt;w:iCs/&gt;&lt;/w:rPr&gt;&lt;/w:style&gt;&lt;w:style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w:val="00610578"/&gt;&lt;w:rPr&gt;&lt;w:color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w:val="00610578"/&gt;&lt;w:pPr&gt;&lt;w:spacing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w:val="00610578"/&gt;&lt;w:rPr&gt;&lt;w:rFonts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w:val="00D123DB"/&gt;&lt;w:rPr&gt;&lt;w:i/&gt;&lt;w:iCs/&gt;&lt;w:color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w:val="00D123DB"/&gt;&lt;w:pPr&gt;&lt;w:pBdr&gt;&lt;w:top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w:val="00D123DB"/&gt;&lt;w:rPr&gt;&lt;w:i/&gt;&lt;w:iCs/&gt;&lt;w:color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w:val="00D123DB"/&gt;&lt;w:rPr&gt;&lt;w:b/&gt;&lt;w:bCs/&gt;&lt;w:caps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w:val="00610578"/&gt;&lt;w:pPr&gt;&lt;w:spacing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w:val="00610578"/&gt;&lt;/w:style&gt;&lt;w:style w:type="paragraph" w:styleId="List"&gt;&lt;w:name w:val="List"/&gt;&lt;w:basedOn w:val="Normal"/&gt;&lt;w:uiPriority w:val="99"/&gt;&lt;w:semiHidden/&gt;&lt;w:unhideWhenUsed/&gt;&lt;w:rsid w:val="00610578"/&gt;&lt;w:pPr&gt;&lt;w:ind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w:val="00610578"/&gt;&lt;w:pPr&gt;&lt;w:ind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w:val="00610578"/&gt;&lt;w:pPr&gt;&lt;w:ind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w:val="00610578"/&gt;&lt;w:pPr&gt;&lt;w:ind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w:val="00610578"/&gt;&lt;w:pPr&gt;&lt;w:ind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w:val="00610578"/&gt;&lt;w:pPr&gt;&lt;w:numPr&gt;&lt;w:numId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w:val="00610578"/&gt;&lt;w:pPr&gt;&lt;w:numPr&gt;&lt;w:numId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w:val="00610578"/&gt;&lt;w:pPr&gt;&lt;w:numPr&gt;&lt;w:numId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w:val="00610578"/&gt;&lt;w:pPr&gt;&lt;w:numPr&gt;&lt;w:numId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w:val="00610578"/&gt;&lt;w:pPr&gt;&lt;w:numPr&gt;&lt;w:numId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w:val="00610578"/&gt;&lt;w:pPr&gt;&lt;w:spacing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w:val="00610578"/&gt;&lt;w:pPr&gt;&lt;w:spacing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w:val="00610578"/&gt;&lt;w:pPr&gt;&lt;w:spacing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w:val="00610578"/&gt;&lt;w:pPr&gt;&lt;w:spacing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w:val="00610578"/&gt;&lt;w:pPr&gt;&lt;w:spacing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w:val="00610578"/&gt;&lt;w:pPr&gt;&lt;w:numPr&gt;&lt;w:numId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w:val="00610578"/&gt;&lt;w:pPr&gt;&lt;w:numPr&gt;&lt;w:numId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w:val="00610578"/&gt;&lt;w:pPr&gt;&lt;w:numPr&gt;&lt;w:numId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w:val="00610578"/&gt;&lt;w:pPr&gt;&lt;w:numPr&gt;&lt;w:numId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w:val="00610578"/&gt;&lt;w:pPr&gt;&lt;w:numPr&gt;&lt;w:numId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w:val="00610578"/&gt;&lt;w:pPr&gt;&lt;w:ind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w:val="00610578"/&gt;&lt;w:pPr&gt;&lt;w:spacing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w:val="00610578"/&gt;&lt;w:pPr&gt;&lt;w:spacing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w:val="00610578"/&gt;&lt;w:pPr&gt;&lt;w:spacing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w:val="00610578"/&gt;&lt;w:pPr&gt;&lt;w:spacing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w:val="00610578"/&gt;&lt;w:pPr&gt;&lt;w:spacing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w:val="00610578"/&gt;&lt;w:pPr&gt;&lt;w:spacing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w:val="00610578"/&gt;&lt;w:pPr&gt;&lt;w:spacing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w:val="00610578"/&gt;&lt;w:pPr&gt;&lt;w:tabs&gt;&lt;w:tab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w:val="00610578"/&gt;&lt;w:rPr&gt;&lt;w:rFonts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w:val="00610578"/&gt;&lt;w:pPr&gt;&lt;w:spacing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w:val="00610578"/&gt;&lt;w:pPr&gt;&lt;w:spacing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w:val="00610578"/&gt;&lt;w:pPr&gt;&lt;w:spacing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w:val="00610578"/&gt;&lt;w:pPr&gt;&lt;w:pBdr&gt;&lt;w:top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w:val="00610578"/&gt;&lt;w:rPr&gt;&lt;w:rFonts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w:val="00610578"/&gt;&lt;w:rPr&gt;&lt;w:rFonts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w:val="00610578"/&gt;&lt;w:pPr&gt;&lt;w:ind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w:val="00610578"/&gt;&lt;w:pPr&gt;&lt;w:spacing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w:val="00610578"/&gt;&lt;/w:style&gt;&lt;w:style w:type="character" w:styleId="PageNumber"&gt;&lt;w:name w:val="page number"/&gt;&lt;w:basedOn w:val="DefaultParagraphFont"/&gt;&lt;w:uiPriority w:val="99"/&gt;&lt;w:semiHidden/&gt;&lt;w:unhideWhenUsed/&gt;&lt;w:rsid w:val="00610578"/&gt;&lt;/w:style&gt;&lt;w:style w:type="table" w:styleId="PlainTable1"&gt;&lt;w:name w:val="Plain Table 1"/&gt;&lt;w:basedOn w:val="TableNormal"/&gt;&lt;w:uiPriority w:val="41"/&gt;&lt;w:rsid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w:val="00610578"/&gt;&lt;w:pPr&gt;&lt;w:spacing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w:val="00610578"/&gt;&lt;w:pPr&gt;&lt;w:spacing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w:val="00610578"/&gt;&lt;w:pPr&gt;&lt;w:spacing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w:val="00610578"/&gt;&lt;w:rPr&gt;&lt;w:rFonts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w:val="00610578"/&gt;&lt;w:pPr&gt;&lt;w:spacing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w:val="00610578"/&gt;&lt;w:rPr&gt;&lt;w:i/&gt;&lt;w:iCs/&gt;&lt;w:color w:val="404040" w:themeColor="text1" w:themeTint="BF"/&gt;&lt;/w:rPr&gt;&lt;/w:style&gt;&lt;w:style w:type="character" w:styleId="Strong"&gt;&lt;w:name w:val="Strong"/&gt;&lt;w:basedOn w:val="DefaultParagraphFont"/&gt;&lt;w:uiPriority w:val="22"/&gt;&lt;w:semiHidden/&gt;&lt;w:unhideWhenUsed/&gt;&lt;w:qFormat/&gt;&lt;w:rsid w:val="00610578"/&gt;&lt;w:rPr&gt;&lt;w:b/&gt;&lt;w:bCs/&gt;&lt;/w:rPr&gt;&lt;/w:style&gt;&lt;w:style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w:val="00610578"/&gt;&lt;w:rPr&gt;&lt;w:i/&gt;&lt;w:iCs/&gt;&lt;w:color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w:val="00610578"/&gt;&lt;w:rPr&gt;&lt;w:smallCaps/&gt;&lt;w:color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w:val="00610578"/&gt;&lt;w:tblPr/&gt;&lt;w:tcPr&gt;&lt;w:shd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w:val="00610578"/&gt;&lt;w:tblPr&gt;&lt;w:tblStyleRowBandSize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w:val="00610578"/&gt;&lt;w:tblPr&gt;&lt;w:tblStyleRowBandSize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w:val="00610578"/&gt;&lt;w:tblPr&gt;&lt;w:tblBorders&gt;&lt;w:top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w:val="00610578"/&gt;&lt;w:tblPr&gt;&lt;w:tblBorders&gt;&lt;w:top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w:val="00610578"/&gt;&lt;w:rPr&gt;&lt;w:color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w:val="00610578"/&gt;&lt;w:rPr&gt;&lt;w:color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w:val="00610578"/&gt;&lt;w:tblPr&gt;&lt;w:tblBorders&gt;&lt;w:bottom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w:val="00610578"/&gt;&lt;w:tblPr&gt;&lt;w:tblBorders&gt;&lt;w:top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w:val="00610578"/&gt;&lt;w:rPr&gt;&lt;w:b/&gt;&lt;w:bCs/&gt;&lt;/w:rPr&gt;&lt;w:tblPr&gt;&lt;w:tblStyleColBandSize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w:val="00610578"/&gt;&lt;w:rPr&gt;&lt;w:b/&gt;&lt;w:bCs/&gt;&lt;/w:rPr&gt;&lt;w:tblPr&gt;&lt;w:tblStyleColBandSize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w:val="00610578"/&gt;&lt;w:rPr&gt;&lt;w:b/&gt;&lt;w:bCs/&gt;&lt;/w:rPr&gt;&lt;w:tblPr&gt;&lt;w:tblStyleColBandSize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w:val="00610578"/&gt;&lt;w:tblPr&gt;&lt;w:tblStyleColBandSize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w:val="00610578"/&gt;&lt;w:tblPr&gt;&lt;w:tblStyleColBandSize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w:val="00610578"/&gt;&lt;w:tblPr&gt;&lt;w:tblStyleRowBandSize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w:val="00610578"/&gt;&lt;w:tblPr&gt;&lt;w:tblBorders&gt;&lt;w:top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w:val="00610578"/&gt;&lt;w:tblPr&gt;&lt;w:tblBorders&gt;&lt;w:top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w:val="00610578"/&gt;&lt;w:tblPr&gt;&lt;w:tblBorders&gt;&lt;w:insideH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w:val="00610578"/&gt;&lt;w:tblPr&gt;&lt;w:tblBorders&gt;&lt;w:top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w:val="00610578"/&gt;&lt;w:tblPr&gt;&lt;w:tblBorders&gt;&lt;w:left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w:val="00610578"/&gt;&lt;w:rPr&gt;&lt;w:b/&gt;&lt;w:bCs/&gt;&lt;/w:rPr&gt;&lt;w:tblPr&gt;&lt;w:tblBorders&gt;&lt;w:top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w:val="00610578"/&gt;&lt;w:tblPr&gt;&lt;w:tblBorders&gt;&lt;w:top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w:val="00610578"/&gt;&lt;w:pPr&gt;&lt;w:spacing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w:val="00610578"/&gt;&lt;w:tblPr&gt;&lt;w:tblStyleRowBandSize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w:val="00610578"/&gt;&lt;w:tblPr&gt;&lt;w:tblStyleRowBandSize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w:val="00610578"/&gt;&lt;w:tblPr&gt;&lt;w:tblBorders&gt;&lt;w:top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w:val="00610578"/&gt;&lt;w:tblPr&gt;&lt;w:tblBorders&gt;&lt;w:top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w:val="00610578"/&gt;&lt;w:tblPr&gt;&lt;w:tblStyleRowBandSize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w:val="00610578"/&gt;&lt;w:tblPr&gt;&lt;w:tblStyleRowBandSize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w:val="00610578"/&gt;&lt;w:tblPr&gt;&lt;w:tblStyleRowBandSize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w:val="00610578"/&gt;&lt;w:pPr&gt;&lt;w:ind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w:val="00610578"/&gt;&lt;/w:style&gt;&lt;w:style w:type="table" w:styleId="TableProfessional"&gt;&lt;w:name w:val="Table Professional"/&gt;&lt;w:basedOn w:val="TableNormal"/&gt;&lt;w:uiPriority w:val="99"/&gt;&lt;w:semiHidden/&gt;&lt;w:unhideWhenUsed/&gt;&lt;w:rsid w:val="00610578"/&gt;&lt;w:tblPr&gt;&lt;w:tblBorders&gt;&lt;w:top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w:val="00610578"/&gt;&lt;w:tblPr&gt;&lt;w:tblBorders&gt;&lt;w:top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w:val="00610578"/&gt;&lt;w:tblPr/&gt;&lt;w:tblStylePr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w:val="00610578"/&gt;&lt;w:tblPr&gt;&lt;w:tblBorders&gt;&lt;w:top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w:val="00610578"/&gt;&lt;w:tblPr&gt;&lt;w:tblStyleRowBandSize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w:val="00610578"/&gt;&lt;w:tblPr&gt;&lt;w:tblBorders&gt;&lt;w:left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w:val="00610578"/&gt;&lt;w:tblPr&gt;&lt;w:tblBorders&gt;&lt;w:top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w:val="00610578"/&gt;&lt;w:tblPr&gt;&lt;w:tblCellSpacing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w:val="00610578"/&gt;&lt;w:tblPr&gt;&lt;w:tblCellSpacing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w:val="00610578"/&gt;&lt;w:tblPr&gt;&lt;w:tblCellSpacing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w:val="00610578"/&gt;&lt;w:pPr&gt;&lt;w:spacing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w:val="00610578"/&gt;&lt;w:pPr&gt;&lt;w:spacing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w:val="00610578"/&gt;&lt;w:pPr&gt;&lt;w:spacing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w:val="00610578"/&gt;&lt;w:pPr&gt;&lt;w:spacing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w:val="00610578"/&gt;&lt;w:pPr&gt;&lt;w:spacing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w:val="00610578"/&gt;&lt;w:pPr&gt;&lt;w:spacing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w:val="00610578"/&gt;&lt;w:pPr&gt;&lt;w:spacing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w:val="00610578"/&gt;&lt;w:pPr&gt;&lt;w:spacing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w:val="00610578"/&gt;&lt;w:pPr&gt;&lt;w:spacing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w:val="00610578"/&gt;&lt;w:pPr&gt;&lt;w:spacing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w:val="00610578"/&gt;&lt;w:pPr&gt;&lt;w:spacing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w:val="9C1C4494"/&gt;&lt;w:lvl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w:val="825A44A6"/&gt;&lt;w:lvl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w:val="6B46D7E6"/&gt;&lt;w:lvl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w:val="B85AC9F2"/&gt;&lt;w:lvl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w:val="8C3A1C9E"/&gt;&lt;w:lvl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w:val="17406E9A"/&gt;&lt;w:lvl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w:val="C944D77A"/&gt;&lt;w:lvl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w:val="1C984070"/&gt;&lt;w:lvl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w:val="F836D2AC"/&gt;&lt;w:lvl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w:val="DD268600"/&gt;&lt;w:lvl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CustomerName>
    <CompanyName/>
    <SenderAddress/>
    <Address/>
  </employee>
</employe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E483-5BDE-4131-B1F8-9EAF0AB92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79BD60-D923-4E7D-B19E-EADD806984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05D94-4C49-4B45-82BB-11A10DD245F0}">
  <ds:schemaRefs>
    <ds:schemaRef ds:uri="http://schemas.microsoft.com/temp/samples"/>
  </ds:schemaRefs>
</ds:datastoreItem>
</file>

<file path=customXml/itemProps4.xml><?xml version="1.0" encoding="utf-8"?>
<ds:datastoreItem xmlns:ds="http://schemas.openxmlformats.org/officeDocument/2006/customXml" ds:itemID="{72096F4C-2AA0-4EBE-A8ED-3E50A54A572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5.xml><?xml version="1.0" encoding="utf-8"?>
<ds:datastoreItem xmlns:ds="http://schemas.openxmlformats.org/officeDocument/2006/customXml" ds:itemID="{585FEF15-502B-4AA0-8792-9F2E0AC0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73</TotalTime>
  <Pages>22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
PROJECT PORTOFOLIO</Company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Rafidia Aqil Ramadhan | XI RPL 1
SMK Telkom malang</dc:subject>
  <dc:creator>Rafid</dc:creator>
  <cp:keywords>PBO</cp:keywords>
  <cp:lastModifiedBy>nayaa27@outlook.com</cp:lastModifiedBy>
  <cp:revision>28</cp:revision>
  <cp:lastPrinted>2017-05-23T04:33:00Z</cp:lastPrinted>
  <dcterms:created xsi:type="dcterms:W3CDTF">2017-11-21T14:56:00Z</dcterms:created>
  <dcterms:modified xsi:type="dcterms:W3CDTF">2017-11-30T05:09:00Z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